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304"/>
        <w:tblW w:w="7702" w:type="dxa"/>
        <w:tblLook w:val="01E0" w:firstRow="1" w:lastRow="1" w:firstColumn="1" w:lastColumn="1" w:noHBand="0" w:noVBand="0"/>
      </w:tblPr>
      <w:tblGrid>
        <w:gridCol w:w="7702"/>
      </w:tblGrid>
      <w:tr w:rsidR="00D86192" w:rsidRPr="00B96FA3" w:rsidTr="00002981">
        <w:trPr>
          <w:trHeight w:val="7474"/>
        </w:trPr>
        <w:tc>
          <w:tcPr>
            <w:tcW w:w="7702" w:type="dxa"/>
          </w:tcPr>
          <w:tbl>
            <w:tblPr>
              <w:tblpPr w:leftFromText="187" w:rightFromText="187" w:vertAnchor="page" w:horzAnchor="margin" w:tblpXSpec="center" w:tblpY="931"/>
              <w:tblOverlap w:val="never"/>
              <w:tblW w:w="7463" w:type="dxa"/>
              <w:tblBorders>
                <w:left w:val="single" w:sz="18" w:space="0" w:color="4F81BD"/>
              </w:tblBorders>
              <w:tblLook w:val="04A0" w:firstRow="1" w:lastRow="0" w:firstColumn="1" w:lastColumn="0" w:noHBand="0" w:noVBand="1"/>
            </w:tblPr>
            <w:tblGrid>
              <w:gridCol w:w="7463"/>
            </w:tblGrid>
            <w:tr w:rsidR="00D86192">
              <w:trPr>
                <w:trHeight w:val="6685"/>
              </w:trPr>
              <w:tc>
                <w:tcPr>
                  <w:tcW w:w="7463" w:type="dxa"/>
                </w:tcPr>
                <w:p w:rsidR="00D86192" w:rsidRDefault="00D86192" w:rsidP="00D86192">
                  <w:pPr>
                    <w:pStyle w:val="Nessunaspaziatura"/>
                    <w:rPr>
                      <w:rFonts w:ascii="Cambria" w:hAnsi="Cambria"/>
                      <w:color w:val="4F81BD"/>
                      <w:sz w:val="80"/>
                      <w:szCs w:val="80"/>
                      <w:highlight w:val="yellow"/>
                    </w:rPr>
                  </w:pPr>
                  <w:bookmarkStart w:id="0" w:name="_Toc4320521"/>
                  <w:bookmarkStart w:id="1" w:name="_Toc8548395"/>
                </w:p>
                <w:p w:rsidR="00D86192" w:rsidRDefault="00D86192" w:rsidP="00D86192">
                  <w:pPr>
                    <w:pStyle w:val="Nessunaspaziatura"/>
                    <w:rPr>
                      <w:rFonts w:ascii="Cambria" w:hAnsi="Cambria"/>
                      <w:color w:val="4F81BD"/>
                      <w:sz w:val="80"/>
                      <w:szCs w:val="80"/>
                      <w:highlight w:val="yellow"/>
                    </w:rPr>
                  </w:pPr>
                </w:p>
                <w:p w:rsidR="00AD1AAD" w:rsidRDefault="00002981" w:rsidP="00D86192">
                  <w:pPr>
                    <w:pStyle w:val="Nessunaspaziatura"/>
                    <w:rPr>
                      <w:rFonts w:ascii="Cambria" w:hAnsi="Cambria"/>
                      <w:color w:val="4F81BD"/>
                      <w:sz w:val="80"/>
                      <w:szCs w:val="80"/>
                    </w:rPr>
                  </w:pPr>
                  <w:r>
                    <w:rPr>
                      <w:rFonts w:ascii="Cambria" w:hAnsi="Cambria"/>
                      <w:color w:val="4F81BD"/>
                      <w:sz w:val="80"/>
                      <w:szCs w:val="80"/>
                    </w:rPr>
                    <w:t>Manuale d’uso</w:t>
                  </w:r>
                </w:p>
                <w:p w:rsidR="00D86192" w:rsidRDefault="00904912" w:rsidP="00D86192">
                  <w:pPr>
                    <w:pStyle w:val="Nessunaspaziatura"/>
                    <w:rPr>
                      <w:rFonts w:ascii="Cambria" w:hAnsi="Cambria"/>
                      <w:color w:val="4F81BD"/>
                      <w:sz w:val="80"/>
                      <w:szCs w:val="80"/>
                    </w:rPr>
                  </w:pPr>
                  <w:r>
                    <w:rPr>
                      <w:rFonts w:ascii="Cambria" w:hAnsi="Cambria"/>
                      <w:color w:val="4F81BD"/>
                      <w:sz w:val="56"/>
                      <w:szCs w:val="56"/>
                    </w:rPr>
                    <w:t>Missioni</w:t>
                  </w:r>
                  <w:r w:rsidR="004071DB">
                    <w:rPr>
                      <w:rFonts w:ascii="Cambria" w:hAnsi="Cambria"/>
                      <w:color w:val="4F81BD"/>
                      <w:sz w:val="56"/>
                      <w:szCs w:val="56"/>
                    </w:rPr>
                    <w:t xml:space="preserve"> – Integrazione SIGLA</w:t>
                  </w:r>
                </w:p>
                <w:p w:rsidR="00D86192" w:rsidRPr="00CD3B07" w:rsidRDefault="00D86192" w:rsidP="00D86192">
                  <w:pPr>
                    <w:pStyle w:val="Nessunaspaziatura"/>
                    <w:rPr>
                      <w:rFonts w:ascii="Cambria" w:hAnsi="Cambria"/>
                      <w:color w:val="4F81BD"/>
                      <w:sz w:val="44"/>
                      <w:szCs w:val="44"/>
                    </w:rPr>
                  </w:pPr>
                </w:p>
                <w:p w:rsidR="00D86192" w:rsidRDefault="00D86192" w:rsidP="00907BDE">
                  <w:pPr>
                    <w:pStyle w:val="Nessunaspaziatura"/>
                    <w:rPr>
                      <w:rFonts w:ascii="Cambria" w:hAnsi="Cambria"/>
                      <w:color w:val="4F81BD"/>
                      <w:sz w:val="80"/>
                      <w:szCs w:val="80"/>
                    </w:rPr>
                  </w:pPr>
                  <w:bookmarkStart w:id="2" w:name="_GoBack"/>
                  <w:bookmarkEnd w:id="2"/>
                </w:p>
              </w:tc>
            </w:tr>
            <w:tr w:rsidR="00D86192">
              <w:trPr>
                <w:trHeight w:val="251"/>
              </w:trPr>
              <w:tc>
                <w:tcPr>
                  <w:tcW w:w="7463" w:type="dxa"/>
                  <w:tcMar>
                    <w:top w:w="216" w:type="dxa"/>
                    <w:left w:w="115" w:type="dxa"/>
                    <w:bottom w:w="216" w:type="dxa"/>
                    <w:right w:w="115" w:type="dxa"/>
                  </w:tcMar>
                </w:tcPr>
                <w:p w:rsidR="00D86192" w:rsidRDefault="00D86192" w:rsidP="00D86192">
                  <w:pPr>
                    <w:pStyle w:val="Nessunaspaziatura"/>
                    <w:ind w:left="-567"/>
                    <w:rPr>
                      <w:rFonts w:ascii="Cambria" w:hAnsi="Cambria"/>
                    </w:rPr>
                  </w:pPr>
                </w:p>
              </w:tc>
            </w:tr>
          </w:tbl>
          <w:p w:rsidR="00D86192" w:rsidRDefault="00D86192" w:rsidP="00D86192">
            <w:pPr>
              <w:ind w:left="-567"/>
              <w:jc w:val="left"/>
              <w:rPr>
                <w:rFonts w:cs="Tahoma"/>
                <w:b/>
                <w:sz w:val="16"/>
                <w:szCs w:val="16"/>
              </w:rPr>
            </w:pPr>
          </w:p>
          <w:p w:rsidR="00D86192" w:rsidRPr="00B96FA3" w:rsidRDefault="00D86192" w:rsidP="00D86192">
            <w:pPr>
              <w:tabs>
                <w:tab w:val="center" w:pos="3860"/>
                <w:tab w:val="left" w:pos="5895"/>
              </w:tabs>
              <w:ind w:left="-567"/>
              <w:jc w:val="left"/>
              <w:rPr>
                <w:rFonts w:ascii="Verdana" w:hAnsi="Verdana" w:cs="Tahoma"/>
                <w:b/>
                <w:sz w:val="36"/>
                <w:szCs w:val="36"/>
              </w:rPr>
            </w:pPr>
          </w:p>
          <w:p w:rsidR="00D86192" w:rsidRPr="00B96FA3" w:rsidRDefault="00D86192" w:rsidP="00D86192">
            <w:pPr>
              <w:ind w:left="-567"/>
              <w:jc w:val="left"/>
              <w:rPr>
                <w:rFonts w:ascii="Verdana" w:hAnsi="Verdana" w:cs="Tahoma"/>
                <w:b/>
                <w:sz w:val="36"/>
                <w:szCs w:val="36"/>
              </w:rPr>
            </w:pPr>
          </w:p>
        </w:tc>
      </w:tr>
    </w:tbl>
    <w:p w:rsidR="00D86192" w:rsidRPr="00B96FA3" w:rsidRDefault="00D86192" w:rsidP="00D86192">
      <w:pPr>
        <w:ind w:left="-567"/>
        <w:rPr>
          <w:rFonts w:ascii="Verdana" w:hAnsi="Verdana" w:cs="Tahoma"/>
          <w:sz w:val="20"/>
        </w:rPr>
      </w:pPr>
    </w:p>
    <w:p w:rsidR="00D86192" w:rsidRDefault="00D86192" w:rsidP="00272897"/>
    <w:tbl>
      <w:tblPr>
        <w:tblpPr w:leftFromText="141" w:rightFromText="141" w:vertAnchor="text" w:horzAnchor="margin" w:tblpY="934"/>
        <w:tblW w:w="733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583"/>
        <w:gridCol w:w="2103"/>
        <w:gridCol w:w="2268"/>
      </w:tblGrid>
      <w:tr w:rsidR="007E293E" w:rsidRPr="001A6140" w:rsidTr="00272897">
        <w:trPr>
          <w:trHeight w:val="314"/>
        </w:trPr>
        <w:tc>
          <w:tcPr>
            <w:tcW w:w="1384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7E293E" w:rsidRPr="001A6140" w:rsidRDefault="007E293E" w:rsidP="00A823F3">
            <w:pPr>
              <w:pStyle w:val="Nessunaspaziatura"/>
              <w:ind w:left="45"/>
              <w:rPr>
                <w:b/>
                <w:bCs/>
                <w:color w:val="4F81BD"/>
              </w:rPr>
            </w:pPr>
            <w:r w:rsidRPr="001A6140">
              <w:rPr>
                <w:b/>
                <w:bCs/>
                <w:color w:val="4F81BD"/>
              </w:rPr>
              <w:t>Data</w:t>
            </w:r>
          </w:p>
        </w:tc>
        <w:tc>
          <w:tcPr>
            <w:tcW w:w="1583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7E293E" w:rsidRPr="001A6140" w:rsidRDefault="007E293E" w:rsidP="00A823F3">
            <w:pPr>
              <w:pStyle w:val="Nessunaspaziatura"/>
              <w:ind w:left="55"/>
              <w:rPr>
                <w:b/>
                <w:bCs/>
                <w:color w:val="4F81BD"/>
              </w:rPr>
            </w:pPr>
            <w:r w:rsidRPr="001A6140">
              <w:rPr>
                <w:b/>
                <w:bCs/>
                <w:color w:val="4F81BD"/>
              </w:rPr>
              <w:t xml:space="preserve">Versione </w:t>
            </w:r>
          </w:p>
        </w:tc>
        <w:tc>
          <w:tcPr>
            <w:tcW w:w="2103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7E293E" w:rsidRPr="001A6140" w:rsidRDefault="007E293E" w:rsidP="00A823F3">
            <w:pPr>
              <w:pStyle w:val="Nessunaspaziatura"/>
              <w:ind w:left="55"/>
              <w:rPr>
                <w:b/>
                <w:bCs/>
                <w:color w:val="4F81BD"/>
              </w:rPr>
            </w:pPr>
            <w:r w:rsidRPr="001A6140">
              <w:rPr>
                <w:b/>
                <w:bCs/>
                <w:color w:val="4F81BD"/>
              </w:rPr>
              <w:t>Descrizione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7E293E" w:rsidRPr="001A6140" w:rsidRDefault="007E293E" w:rsidP="00A823F3">
            <w:pPr>
              <w:pStyle w:val="Nessunaspaziatura"/>
              <w:ind w:left="55"/>
              <w:rPr>
                <w:b/>
                <w:bCs/>
                <w:color w:val="4F81BD"/>
              </w:rPr>
            </w:pPr>
            <w:r>
              <w:rPr>
                <w:b/>
                <w:bCs/>
                <w:color w:val="4F81BD"/>
              </w:rPr>
              <w:t>Autore</w:t>
            </w:r>
          </w:p>
        </w:tc>
      </w:tr>
      <w:tr w:rsidR="00272897" w:rsidRPr="001A6140" w:rsidTr="00272897">
        <w:trPr>
          <w:trHeight w:val="328"/>
        </w:trPr>
        <w:tc>
          <w:tcPr>
            <w:tcW w:w="138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72897" w:rsidRDefault="00272897" w:rsidP="00272897">
            <w:pPr>
              <w:pStyle w:val="Nessunaspaziatura"/>
              <w:rPr>
                <w:b/>
                <w:bCs/>
                <w:color w:val="4F81BD"/>
              </w:rPr>
            </w:pPr>
            <w:r>
              <w:rPr>
                <w:b/>
                <w:bCs/>
                <w:color w:val="4F81BD"/>
              </w:rPr>
              <w:t>27/03/2017</w:t>
            </w:r>
          </w:p>
        </w:tc>
        <w:tc>
          <w:tcPr>
            <w:tcW w:w="15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72897" w:rsidRDefault="00272897" w:rsidP="00272897">
            <w:pPr>
              <w:pStyle w:val="Nessunaspaziatura"/>
              <w:rPr>
                <w:b/>
                <w:bCs/>
                <w:color w:val="4F81BD"/>
              </w:rPr>
            </w:pPr>
            <w:proofErr w:type="gramStart"/>
            <w:r>
              <w:rPr>
                <w:b/>
                <w:bCs/>
                <w:color w:val="4F81BD"/>
              </w:rPr>
              <w:t>Versione  1.0</w:t>
            </w:r>
            <w:proofErr w:type="gramEnd"/>
          </w:p>
        </w:tc>
        <w:tc>
          <w:tcPr>
            <w:tcW w:w="210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72897" w:rsidRDefault="00272897" w:rsidP="00272897">
            <w:pPr>
              <w:pStyle w:val="Nessunaspaziatura"/>
              <w:rPr>
                <w:b/>
                <w:bCs/>
                <w:color w:val="4F81BD"/>
              </w:rPr>
            </w:pPr>
            <w:r>
              <w:rPr>
                <w:b/>
                <w:bCs/>
                <w:color w:val="4F81BD"/>
              </w:rPr>
              <w:t>Manuale Utente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</w:tcPr>
          <w:p w:rsidR="00272897" w:rsidRDefault="00272897" w:rsidP="00272897">
            <w:pPr>
              <w:pStyle w:val="Nessunaspaziatura"/>
              <w:rPr>
                <w:b/>
                <w:bCs/>
                <w:color w:val="4F81BD"/>
              </w:rPr>
            </w:pPr>
            <w:r>
              <w:rPr>
                <w:b/>
                <w:bCs/>
                <w:color w:val="4F81BD"/>
              </w:rPr>
              <w:t>Patrizia Villani</w:t>
            </w:r>
          </w:p>
          <w:p w:rsidR="00272897" w:rsidRDefault="00272897" w:rsidP="00272897">
            <w:pPr>
              <w:pStyle w:val="Nessunaspaziatura"/>
              <w:rPr>
                <w:b/>
                <w:bCs/>
                <w:color w:val="4F81BD"/>
              </w:rPr>
            </w:pPr>
            <w:r>
              <w:rPr>
                <w:b/>
                <w:bCs/>
                <w:color w:val="4F81BD"/>
              </w:rPr>
              <w:t>Gasparro Gianfranco</w:t>
            </w:r>
          </w:p>
          <w:p w:rsidR="00272897" w:rsidRDefault="00272897" w:rsidP="00272897">
            <w:pPr>
              <w:pStyle w:val="Nessunaspaziatura"/>
              <w:rPr>
                <w:b/>
                <w:bCs/>
                <w:color w:val="4F81BD"/>
              </w:rPr>
            </w:pPr>
            <w:r>
              <w:rPr>
                <w:b/>
                <w:bCs/>
                <w:color w:val="4F81BD"/>
              </w:rPr>
              <w:t>Fabiana Carinci</w:t>
            </w:r>
          </w:p>
        </w:tc>
      </w:tr>
      <w:tr w:rsidR="00272897" w:rsidTr="00272897">
        <w:trPr>
          <w:trHeight w:val="328"/>
        </w:trPr>
        <w:tc>
          <w:tcPr>
            <w:tcW w:w="138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hideMark/>
          </w:tcPr>
          <w:p w:rsidR="00272897" w:rsidRDefault="00272897" w:rsidP="00272897">
            <w:pPr>
              <w:pStyle w:val="Nessunaspaziatura"/>
              <w:rPr>
                <w:b/>
                <w:bCs/>
                <w:color w:val="4F81BD"/>
              </w:rPr>
            </w:pPr>
            <w:r>
              <w:rPr>
                <w:b/>
                <w:bCs/>
                <w:color w:val="4F81BD"/>
              </w:rPr>
              <w:t>12/07/2017</w:t>
            </w:r>
          </w:p>
        </w:tc>
        <w:tc>
          <w:tcPr>
            <w:tcW w:w="15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hideMark/>
          </w:tcPr>
          <w:p w:rsidR="00272897" w:rsidRDefault="00272897" w:rsidP="00272897">
            <w:pPr>
              <w:pStyle w:val="Nessunaspaziatura"/>
              <w:rPr>
                <w:b/>
                <w:bCs/>
                <w:color w:val="4F81BD"/>
              </w:rPr>
            </w:pPr>
            <w:proofErr w:type="gramStart"/>
            <w:r>
              <w:rPr>
                <w:b/>
                <w:bCs/>
                <w:color w:val="4F81BD"/>
              </w:rPr>
              <w:t>Versione  1.1</w:t>
            </w:r>
            <w:proofErr w:type="gramEnd"/>
          </w:p>
        </w:tc>
        <w:tc>
          <w:tcPr>
            <w:tcW w:w="210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hideMark/>
          </w:tcPr>
          <w:p w:rsidR="00272897" w:rsidRDefault="00272897" w:rsidP="00272897">
            <w:pPr>
              <w:pStyle w:val="Nessunaspaziatura"/>
              <w:rPr>
                <w:b/>
                <w:bCs/>
                <w:color w:val="4F81BD"/>
              </w:rPr>
            </w:pPr>
            <w:r>
              <w:rPr>
                <w:b/>
                <w:bCs/>
                <w:color w:val="4F81BD"/>
              </w:rPr>
              <w:t>Manuale Utente</w:t>
            </w:r>
          </w:p>
        </w:tc>
        <w:tc>
          <w:tcPr>
            <w:tcW w:w="226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hideMark/>
          </w:tcPr>
          <w:p w:rsidR="00272897" w:rsidRDefault="00272897" w:rsidP="00272897">
            <w:pPr>
              <w:pStyle w:val="Nessunaspaziatura"/>
              <w:rPr>
                <w:b/>
                <w:bCs/>
                <w:color w:val="4F81BD"/>
              </w:rPr>
            </w:pPr>
            <w:r>
              <w:rPr>
                <w:b/>
                <w:bCs/>
                <w:color w:val="4F81BD"/>
              </w:rPr>
              <w:t>Patrizia Villani</w:t>
            </w:r>
          </w:p>
          <w:p w:rsidR="00272897" w:rsidRDefault="00272897" w:rsidP="00272897">
            <w:pPr>
              <w:pStyle w:val="Nessunaspaziatura"/>
              <w:rPr>
                <w:b/>
                <w:bCs/>
                <w:color w:val="4F81BD"/>
              </w:rPr>
            </w:pPr>
            <w:r>
              <w:rPr>
                <w:b/>
                <w:bCs/>
                <w:color w:val="4F81BD"/>
              </w:rPr>
              <w:t>Gasparro Gianfranco</w:t>
            </w:r>
          </w:p>
          <w:p w:rsidR="00272897" w:rsidRDefault="00272897" w:rsidP="00272897">
            <w:pPr>
              <w:pStyle w:val="Nessunaspaziatura"/>
              <w:rPr>
                <w:b/>
                <w:bCs/>
                <w:color w:val="4F81BD"/>
              </w:rPr>
            </w:pPr>
            <w:r>
              <w:rPr>
                <w:b/>
                <w:bCs/>
                <w:color w:val="4F81BD"/>
              </w:rPr>
              <w:t>Fabiana Carinci</w:t>
            </w:r>
          </w:p>
        </w:tc>
      </w:tr>
    </w:tbl>
    <w:p w:rsidR="00D86192" w:rsidRDefault="00C36C5D">
      <w:pPr>
        <w:jc w:val="left"/>
      </w:pPr>
      <w:r>
        <w:br w:type="page"/>
      </w:r>
    </w:p>
    <w:p w:rsidR="00D86192" w:rsidRDefault="00D86192" w:rsidP="00D86192">
      <w:pPr>
        <w:ind w:left="-567"/>
      </w:pPr>
    </w:p>
    <w:p w:rsidR="00D86192" w:rsidRDefault="00D86192" w:rsidP="00D86192">
      <w:pPr>
        <w:ind w:left="-567"/>
      </w:pPr>
    </w:p>
    <w:p w:rsidR="00D86192" w:rsidRDefault="00D86192" w:rsidP="00D86192">
      <w:pPr>
        <w:ind w:left="-567"/>
      </w:pPr>
    </w:p>
    <w:p w:rsidR="00D86192" w:rsidRPr="006B1A77" w:rsidRDefault="00C36C5D" w:rsidP="00D86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jc w:val="center"/>
        <w:rPr>
          <w:rFonts w:ascii="Verdana" w:hAnsi="Verdana"/>
          <w:b/>
          <w:sz w:val="28"/>
          <w:szCs w:val="28"/>
        </w:rPr>
      </w:pPr>
      <w:r w:rsidRPr="006B1A77">
        <w:rPr>
          <w:rFonts w:ascii="Verdana" w:hAnsi="Verdana"/>
          <w:b/>
          <w:sz w:val="28"/>
          <w:szCs w:val="28"/>
        </w:rPr>
        <w:t>Indice</w:t>
      </w:r>
    </w:p>
    <w:p w:rsidR="00D86192" w:rsidRDefault="00D86192" w:rsidP="00D86192">
      <w:pPr>
        <w:ind w:left="-567"/>
        <w:rPr>
          <w:rFonts w:ascii="Verdana" w:hAnsi="Verdana" w:cs="Tahoma"/>
          <w:sz w:val="20"/>
        </w:rPr>
      </w:pPr>
    </w:p>
    <w:p w:rsidR="00D86192" w:rsidRDefault="00D86192" w:rsidP="00D86192">
      <w:pPr>
        <w:ind w:left="-567"/>
        <w:rPr>
          <w:rFonts w:ascii="Verdana" w:hAnsi="Verdana" w:cs="Tahoma"/>
          <w:sz w:val="20"/>
        </w:rPr>
      </w:pPr>
    </w:p>
    <w:p w:rsidR="00D86192" w:rsidRPr="00F76A0B" w:rsidRDefault="00D86192" w:rsidP="00D86192">
      <w:pPr>
        <w:ind w:left="-567"/>
        <w:rPr>
          <w:rFonts w:ascii="Verdana" w:hAnsi="Verdana" w:cs="Tahoma"/>
          <w:sz w:val="20"/>
        </w:rPr>
      </w:pPr>
    </w:p>
    <w:p w:rsidR="004071DB" w:rsidRDefault="009E3301">
      <w:pPr>
        <w:pStyle w:val="Sommario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F76A0B">
        <w:rPr>
          <w:rFonts w:ascii="Verdana" w:hAnsi="Verdana" w:cs="Tahoma"/>
          <w:sz w:val="20"/>
        </w:rPr>
        <w:fldChar w:fldCharType="begin"/>
      </w:r>
      <w:r w:rsidR="00C36C5D" w:rsidRPr="00F76A0B">
        <w:rPr>
          <w:rFonts w:ascii="Verdana" w:hAnsi="Verdana" w:cs="Tahoma"/>
          <w:sz w:val="20"/>
        </w:rPr>
        <w:instrText xml:space="preserve"> TOC \o "1-5" \h \z \u </w:instrText>
      </w:r>
      <w:r w:rsidRPr="00F76A0B">
        <w:rPr>
          <w:rFonts w:ascii="Verdana" w:hAnsi="Verdana" w:cs="Tahoma"/>
          <w:sz w:val="20"/>
        </w:rPr>
        <w:fldChar w:fldCharType="separate"/>
      </w:r>
      <w:hyperlink w:anchor="_Toc487627322" w:history="1">
        <w:r w:rsidR="004071DB" w:rsidRPr="00084891">
          <w:rPr>
            <w:rStyle w:val="Collegamentoipertestuale"/>
            <w:noProof/>
          </w:rPr>
          <w:t>1.</w:t>
        </w:r>
        <w:r w:rsidR="004071D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4071DB" w:rsidRPr="00084891">
          <w:rPr>
            <w:rStyle w:val="Collegamentoipertestuale"/>
            <w:noProof/>
          </w:rPr>
          <w:t>Integrazione a Sigla</w:t>
        </w:r>
        <w:r w:rsidR="004071DB">
          <w:rPr>
            <w:noProof/>
            <w:webHidden/>
          </w:rPr>
          <w:tab/>
        </w:r>
        <w:r w:rsidR="004071DB">
          <w:rPr>
            <w:noProof/>
            <w:webHidden/>
          </w:rPr>
          <w:fldChar w:fldCharType="begin"/>
        </w:r>
        <w:r w:rsidR="004071DB">
          <w:rPr>
            <w:noProof/>
            <w:webHidden/>
          </w:rPr>
          <w:instrText xml:space="preserve"> PAGEREF _Toc487627322 \h </w:instrText>
        </w:r>
        <w:r w:rsidR="004071DB">
          <w:rPr>
            <w:noProof/>
            <w:webHidden/>
          </w:rPr>
        </w:r>
        <w:r w:rsidR="004071DB">
          <w:rPr>
            <w:noProof/>
            <w:webHidden/>
          </w:rPr>
          <w:fldChar w:fldCharType="separate"/>
        </w:r>
        <w:r w:rsidR="00B7015E">
          <w:rPr>
            <w:noProof/>
            <w:webHidden/>
          </w:rPr>
          <w:t>4</w:t>
        </w:r>
        <w:r w:rsidR="004071DB">
          <w:rPr>
            <w:noProof/>
            <w:webHidden/>
          </w:rPr>
          <w:fldChar w:fldCharType="end"/>
        </w:r>
      </w:hyperlink>
    </w:p>
    <w:p w:rsidR="00D86192" w:rsidRPr="00F76A0B" w:rsidRDefault="009E3301" w:rsidP="00D86192">
      <w:pPr>
        <w:ind w:left="-567"/>
        <w:rPr>
          <w:rFonts w:ascii="Verdana" w:hAnsi="Verdana" w:cs="Tahoma"/>
          <w:sz w:val="20"/>
        </w:rPr>
      </w:pPr>
      <w:r w:rsidRPr="00F76A0B">
        <w:rPr>
          <w:rFonts w:ascii="Verdana" w:hAnsi="Verdana" w:cs="Tahoma"/>
          <w:sz w:val="20"/>
        </w:rPr>
        <w:fldChar w:fldCharType="end"/>
      </w:r>
    </w:p>
    <w:p w:rsidR="00D86192" w:rsidRPr="00F76A0B" w:rsidRDefault="00D86192" w:rsidP="00D86192">
      <w:pPr>
        <w:ind w:left="-567"/>
        <w:rPr>
          <w:rFonts w:ascii="Verdana" w:hAnsi="Verdana" w:cs="Tahoma"/>
          <w:sz w:val="20"/>
        </w:rPr>
      </w:pPr>
    </w:p>
    <w:p w:rsidR="00D86192" w:rsidRDefault="00D86192" w:rsidP="00D86192">
      <w:pPr>
        <w:ind w:left="-567"/>
        <w:rPr>
          <w:rFonts w:ascii="Verdana" w:hAnsi="Verdana" w:cs="Tahoma"/>
          <w:sz w:val="20"/>
        </w:rPr>
      </w:pPr>
    </w:p>
    <w:p w:rsidR="00C1371C" w:rsidRDefault="00C1371C" w:rsidP="00D86192">
      <w:pPr>
        <w:ind w:left="-567"/>
        <w:rPr>
          <w:rFonts w:ascii="Verdana" w:hAnsi="Verdana" w:cs="Tahoma"/>
          <w:sz w:val="20"/>
        </w:rPr>
      </w:pPr>
    </w:p>
    <w:p w:rsidR="00C1371C" w:rsidRDefault="00C1371C">
      <w:pPr>
        <w:jc w:val="left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br w:type="page"/>
      </w:r>
    </w:p>
    <w:tbl>
      <w:tblPr>
        <w:tblStyle w:val="Sfondochiaro-Colore1"/>
        <w:tblW w:w="9469" w:type="dxa"/>
        <w:tblInd w:w="-1891" w:type="dxa"/>
        <w:tblLayout w:type="fixed"/>
        <w:tblLook w:val="0400" w:firstRow="0" w:lastRow="0" w:firstColumn="0" w:lastColumn="0" w:noHBand="0" w:noVBand="1"/>
      </w:tblPr>
      <w:tblGrid>
        <w:gridCol w:w="3607"/>
        <w:gridCol w:w="2931"/>
        <w:gridCol w:w="2931"/>
      </w:tblGrid>
      <w:tr w:rsidR="00C1371C" w:rsidRPr="00C1371C" w:rsidTr="00C13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tcW w:w="3607" w:type="dxa"/>
          </w:tcPr>
          <w:p w:rsidR="00C1371C" w:rsidRPr="00C1371C" w:rsidRDefault="00C1371C" w:rsidP="00C1371C">
            <w:pPr>
              <w:spacing w:before="120" w:after="120"/>
              <w:rPr>
                <w:rFonts w:ascii="Arial" w:hAnsi="Arial"/>
                <w:b/>
              </w:rPr>
            </w:pPr>
            <w:r w:rsidRPr="00C1371C">
              <w:rPr>
                <w:rFonts w:ascii="Arial" w:hAnsi="Arial"/>
                <w:snapToGrid w:val="0"/>
              </w:rPr>
              <w:lastRenderedPageBreak/>
              <w:t>Documento:</w:t>
            </w:r>
          </w:p>
        </w:tc>
        <w:tc>
          <w:tcPr>
            <w:tcW w:w="5862" w:type="dxa"/>
            <w:gridSpan w:val="2"/>
          </w:tcPr>
          <w:p w:rsidR="00C1371C" w:rsidRPr="00C1371C" w:rsidRDefault="00C1371C" w:rsidP="00C1371C">
            <w:pPr>
              <w:pStyle w:val="titrebloc"/>
              <w:spacing w:before="120" w:after="120"/>
              <w:rPr>
                <w:rStyle w:val="DocId"/>
                <w:noProof w:val="0"/>
              </w:rPr>
            </w:pPr>
            <w:r w:rsidRPr="00C1371C">
              <w:rPr>
                <w:snapToGrid w:val="0"/>
              </w:rPr>
              <w:t xml:space="preserve">Revisione Manuale </w:t>
            </w:r>
            <w:r>
              <w:rPr>
                <w:snapToGrid w:val="0"/>
              </w:rPr>
              <w:t>U</w:t>
            </w:r>
            <w:r w:rsidRPr="00C1371C">
              <w:rPr>
                <w:snapToGrid w:val="0"/>
              </w:rPr>
              <w:t>tente</w:t>
            </w:r>
          </w:p>
        </w:tc>
      </w:tr>
      <w:tr w:rsidR="00C1371C" w:rsidRPr="00C1371C" w:rsidTr="00C1371C">
        <w:trPr>
          <w:trHeight w:val="528"/>
        </w:trPr>
        <w:tc>
          <w:tcPr>
            <w:tcW w:w="3607" w:type="dxa"/>
          </w:tcPr>
          <w:p w:rsidR="00C1371C" w:rsidRPr="00C1371C" w:rsidRDefault="00C1371C" w:rsidP="00C1371C">
            <w:pPr>
              <w:spacing w:before="120" w:after="120"/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>Versione</w:t>
            </w:r>
          </w:p>
        </w:tc>
        <w:tc>
          <w:tcPr>
            <w:tcW w:w="2931" w:type="dxa"/>
          </w:tcPr>
          <w:p w:rsidR="00C1371C" w:rsidRPr="00C1371C" w:rsidRDefault="00C1371C" w:rsidP="00C1371C">
            <w:pPr>
              <w:pStyle w:val="titrebloc"/>
              <w:spacing w:before="120" w:after="120"/>
              <w:rPr>
                <w:snapToGrid w:val="0"/>
              </w:rPr>
            </w:pPr>
            <w:r>
              <w:rPr>
                <w:snapToGrid w:val="0"/>
              </w:rPr>
              <w:t>Versione 2.0</w:t>
            </w:r>
          </w:p>
        </w:tc>
        <w:tc>
          <w:tcPr>
            <w:tcW w:w="2931" w:type="dxa"/>
          </w:tcPr>
          <w:p w:rsidR="00C1371C" w:rsidRPr="00C1371C" w:rsidRDefault="00C1371C" w:rsidP="00C1371C">
            <w:pPr>
              <w:pStyle w:val="titrebloc"/>
              <w:spacing w:before="120" w:after="120"/>
              <w:rPr>
                <w:snapToGrid w:val="0"/>
              </w:rPr>
            </w:pPr>
          </w:p>
        </w:tc>
      </w:tr>
    </w:tbl>
    <w:p w:rsidR="00C1371C" w:rsidRDefault="00C1371C" w:rsidP="00C1371C">
      <w:pPr>
        <w:jc w:val="left"/>
        <w:rPr>
          <w:rFonts w:ascii="Verdana" w:hAnsi="Verdana" w:cs="Tahoma"/>
          <w:sz w:val="20"/>
        </w:rPr>
      </w:pPr>
    </w:p>
    <w:p w:rsidR="00C1371C" w:rsidRDefault="00C1371C" w:rsidP="00C1371C">
      <w:pPr>
        <w:jc w:val="left"/>
        <w:rPr>
          <w:rFonts w:ascii="Verdana" w:hAnsi="Verdana" w:cs="Tahoma"/>
          <w:sz w:val="20"/>
        </w:rPr>
      </w:pPr>
    </w:p>
    <w:tbl>
      <w:tblPr>
        <w:tblStyle w:val="Grigliatabella"/>
        <w:tblW w:w="9360" w:type="dxa"/>
        <w:tblInd w:w="-1739" w:type="dxa"/>
        <w:tblLook w:val="04A0" w:firstRow="1" w:lastRow="0" w:firstColumn="1" w:lastColumn="0" w:noHBand="0" w:noVBand="1"/>
      </w:tblPr>
      <w:tblGrid>
        <w:gridCol w:w="2273"/>
        <w:gridCol w:w="4536"/>
        <w:gridCol w:w="2551"/>
      </w:tblGrid>
      <w:tr w:rsidR="00510293" w:rsidRPr="00510293" w:rsidTr="000F6BB1">
        <w:trPr>
          <w:trHeight w:val="395"/>
        </w:trPr>
        <w:tc>
          <w:tcPr>
            <w:tcW w:w="2273" w:type="dxa"/>
          </w:tcPr>
          <w:p w:rsidR="00510293" w:rsidRPr="00510293" w:rsidRDefault="00510293" w:rsidP="00C1371C">
            <w:pPr>
              <w:jc w:val="left"/>
              <w:rPr>
                <w:rFonts w:ascii="Verdana" w:hAnsi="Verdana" w:cs="Tahoma"/>
                <w:b/>
                <w:sz w:val="20"/>
              </w:rPr>
            </w:pPr>
            <w:r w:rsidRPr="00510293">
              <w:rPr>
                <w:rFonts w:ascii="Verdana" w:hAnsi="Verdana" w:cs="Tahoma"/>
                <w:b/>
                <w:sz w:val="20"/>
              </w:rPr>
              <w:t>Paragrafo</w:t>
            </w:r>
          </w:p>
        </w:tc>
        <w:tc>
          <w:tcPr>
            <w:tcW w:w="4536" w:type="dxa"/>
          </w:tcPr>
          <w:p w:rsidR="00510293" w:rsidRPr="00510293" w:rsidRDefault="00510293" w:rsidP="00C1371C">
            <w:pPr>
              <w:jc w:val="left"/>
              <w:rPr>
                <w:rFonts w:ascii="Verdana" w:hAnsi="Verdana" w:cs="Tahoma"/>
                <w:b/>
                <w:sz w:val="20"/>
              </w:rPr>
            </w:pPr>
            <w:r w:rsidRPr="00510293">
              <w:rPr>
                <w:rFonts w:ascii="Verdana" w:hAnsi="Verdana" w:cs="Tahoma"/>
                <w:b/>
                <w:sz w:val="20"/>
              </w:rPr>
              <w:t>Modifica</w:t>
            </w:r>
          </w:p>
        </w:tc>
        <w:tc>
          <w:tcPr>
            <w:tcW w:w="2551" w:type="dxa"/>
          </w:tcPr>
          <w:p w:rsidR="00510293" w:rsidRPr="00510293" w:rsidRDefault="00510293" w:rsidP="00C1371C">
            <w:pPr>
              <w:jc w:val="left"/>
              <w:rPr>
                <w:rFonts w:ascii="Verdana" w:hAnsi="Verdana" w:cs="Tahoma"/>
                <w:b/>
                <w:sz w:val="20"/>
              </w:rPr>
            </w:pPr>
            <w:r w:rsidRPr="00510293">
              <w:rPr>
                <w:rFonts w:ascii="Verdana" w:hAnsi="Verdana" w:cs="Tahoma"/>
                <w:b/>
                <w:sz w:val="20"/>
              </w:rPr>
              <w:t>Pag.</w:t>
            </w:r>
          </w:p>
        </w:tc>
      </w:tr>
      <w:tr w:rsidR="00510293" w:rsidTr="000F6BB1">
        <w:trPr>
          <w:trHeight w:val="427"/>
        </w:trPr>
        <w:tc>
          <w:tcPr>
            <w:tcW w:w="2273" w:type="dxa"/>
          </w:tcPr>
          <w:p w:rsidR="00510293" w:rsidRDefault="00510293" w:rsidP="00C1371C">
            <w:pPr>
              <w:jc w:val="left"/>
              <w:rPr>
                <w:rFonts w:ascii="Verdana" w:hAnsi="Verdana" w:cs="Tahoma"/>
                <w:sz w:val="20"/>
              </w:rPr>
            </w:pPr>
          </w:p>
        </w:tc>
        <w:tc>
          <w:tcPr>
            <w:tcW w:w="4536" w:type="dxa"/>
          </w:tcPr>
          <w:p w:rsidR="00510293" w:rsidRDefault="00510293" w:rsidP="00C1371C">
            <w:pPr>
              <w:jc w:val="left"/>
              <w:rPr>
                <w:rFonts w:ascii="Verdana" w:hAnsi="Verdana" w:cs="Tahoma"/>
                <w:sz w:val="20"/>
              </w:rPr>
            </w:pPr>
          </w:p>
        </w:tc>
        <w:tc>
          <w:tcPr>
            <w:tcW w:w="2551" w:type="dxa"/>
          </w:tcPr>
          <w:p w:rsidR="00510293" w:rsidRDefault="00510293" w:rsidP="00C1371C">
            <w:pPr>
              <w:jc w:val="left"/>
              <w:rPr>
                <w:rFonts w:ascii="Verdana" w:hAnsi="Verdana" w:cs="Tahoma"/>
                <w:sz w:val="20"/>
              </w:rPr>
            </w:pPr>
          </w:p>
        </w:tc>
      </w:tr>
      <w:tr w:rsidR="00DE5DF2" w:rsidTr="000F6BB1">
        <w:trPr>
          <w:trHeight w:val="427"/>
        </w:trPr>
        <w:tc>
          <w:tcPr>
            <w:tcW w:w="2273" w:type="dxa"/>
          </w:tcPr>
          <w:p w:rsidR="00DE5DF2" w:rsidRDefault="00DE5DF2" w:rsidP="00C1371C">
            <w:pPr>
              <w:jc w:val="left"/>
              <w:rPr>
                <w:rFonts w:ascii="Verdana" w:hAnsi="Verdana" w:cs="Tahoma"/>
                <w:sz w:val="20"/>
              </w:rPr>
            </w:pPr>
          </w:p>
        </w:tc>
        <w:tc>
          <w:tcPr>
            <w:tcW w:w="4536" w:type="dxa"/>
          </w:tcPr>
          <w:p w:rsidR="00DE5DF2" w:rsidRDefault="00DE5DF2" w:rsidP="00C1371C">
            <w:pPr>
              <w:jc w:val="left"/>
              <w:rPr>
                <w:rFonts w:ascii="Verdana" w:hAnsi="Verdana" w:cs="Tahoma"/>
                <w:sz w:val="20"/>
              </w:rPr>
            </w:pPr>
          </w:p>
        </w:tc>
        <w:tc>
          <w:tcPr>
            <w:tcW w:w="2551" w:type="dxa"/>
          </w:tcPr>
          <w:p w:rsidR="00DE5DF2" w:rsidRDefault="00DE5DF2" w:rsidP="00C1371C">
            <w:pPr>
              <w:jc w:val="left"/>
              <w:rPr>
                <w:rFonts w:ascii="Verdana" w:hAnsi="Verdana" w:cs="Tahoma"/>
                <w:sz w:val="20"/>
              </w:rPr>
            </w:pPr>
          </w:p>
        </w:tc>
      </w:tr>
      <w:tr w:rsidR="00DE5DF2" w:rsidTr="000F6BB1">
        <w:trPr>
          <w:trHeight w:val="427"/>
        </w:trPr>
        <w:tc>
          <w:tcPr>
            <w:tcW w:w="2273" w:type="dxa"/>
          </w:tcPr>
          <w:p w:rsidR="00DE5DF2" w:rsidRDefault="00DE5DF2" w:rsidP="00C1371C">
            <w:pPr>
              <w:jc w:val="left"/>
              <w:rPr>
                <w:rFonts w:ascii="Verdana" w:hAnsi="Verdana" w:cs="Tahoma"/>
                <w:sz w:val="20"/>
              </w:rPr>
            </w:pPr>
          </w:p>
        </w:tc>
        <w:tc>
          <w:tcPr>
            <w:tcW w:w="4536" w:type="dxa"/>
          </w:tcPr>
          <w:p w:rsidR="00DE5DF2" w:rsidRDefault="00DE5DF2" w:rsidP="00C1371C">
            <w:pPr>
              <w:jc w:val="left"/>
              <w:rPr>
                <w:rFonts w:ascii="Verdana" w:hAnsi="Verdana" w:cs="Tahoma"/>
                <w:sz w:val="20"/>
              </w:rPr>
            </w:pPr>
          </w:p>
        </w:tc>
        <w:tc>
          <w:tcPr>
            <w:tcW w:w="2551" w:type="dxa"/>
          </w:tcPr>
          <w:p w:rsidR="00DE5DF2" w:rsidRDefault="00DE5DF2" w:rsidP="00C1371C">
            <w:pPr>
              <w:jc w:val="left"/>
              <w:rPr>
                <w:rFonts w:ascii="Verdana" w:hAnsi="Verdana" w:cs="Tahoma"/>
                <w:sz w:val="20"/>
              </w:rPr>
            </w:pPr>
          </w:p>
        </w:tc>
      </w:tr>
      <w:tr w:rsidR="000355CC" w:rsidTr="000F6BB1">
        <w:trPr>
          <w:trHeight w:val="427"/>
        </w:trPr>
        <w:tc>
          <w:tcPr>
            <w:tcW w:w="2273" w:type="dxa"/>
          </w:tcPr>
          <w:p w:rsidR="000355CC" w:rsidRDefault="000355CC" w:rsidP="00C1371C">
            <w:pPr>
              <w:jc w:val="left"/>
              <w:rPr>
                <w:rFonts w:ascii="Verdana" w:hAnsi="Verdana" w:cs="Tahoma"/>
                <w:sz w:val="20"/>
              </w:rPr>
            </w:pPr>
          </w:p>
        </w:tc>
        <w:tc>
          <w:tcPr>
            <w:tcW w:w="4536" w:type="dxa"/>
          </w:tcPr>
          <w:p w:rsidR="000355CC" w:rsidRDefault="000355CC" w:rsidP="00C1371C">
            <w:pPr>
              <w:jc w:val="left"/>
              <w:rPr>
                <w:rFonts w:ascii="Verdana" w:hAnsi="Verdana" w:cs="Tahoma"/>
                <w:sz w:val="20"/>
              </w:rPr>
            </w:pPr>
          </w:p>
        </w:tc>
        <w:tc>
          <w:tcPr>
            <w:tcW w:w="2551" w:type="dxa"/>
          </w:tcPr>
          <w:p w:rsidR="000355CC" w:rsidRDefault="000355CC" w:rsidP="00C1371C">
            <w:pPr>
              <w:jc w:val="left"/>
              <w:rPr>
                <w:rFonts w:ascii="Verdana" w:hAnsi="Verdana" w:cs="Tahoma"/>
                <w:sz w:val="20"/>
              </w:rPr>
            </w:pPr>
          </w:p>
        </w:tc>
      </w:tr>
      <w:tr w:rsidR="00427CBE" w:rsidTr="000F6BB1">
        <w:trPr>
          <w:trHeight w:val="427"/>
        </w:trPr>
        <w:tc>
          <w:tcPr>
            <w:tcW w:w="2273" w:type="dxa"/>
          </w:tcPr>
          <w:p w:rsidR="00427CBE" w:rsidRDefault="00427CBE" w:rsidP="00C1371C">
            <w:pPr>
              <w:jc w:val="left"/>
              <w:rPr>
                <w:rFonts w:ascii="Verdana" w:hAnsi="Verdana" w:cs="Tahoma"/>
                <w:sz w:val="20"/>
              </w:rPr>
            </w:pPr>
          </w:p>
        </w:tc>
        <w:tc>
          <w:tcPr>
            <w:tcW w:w="4536" w:type="dxa"/>
          </w:tcPr>
          <w:p w:rsidR="00427CBE" w:rsidRDefault="00427CBE" w:rsidP="00C1371C">
            <w:pPr>
              <w:jc w:val="left"/>
              <w:rPr>
                <w:rFonts w:ascii="Verdana" w:hAnsi="Verdana" w:cs="Tahoma"/>
                <w:sz w:val="20"/>
              </w:rPr>
            </w:pPr>
          </w:p>
        </w:tc>
        <w:tc>
          <w:tcPr>
            <w:tcW w:w="2551" w:type="dxa"/>
          </w:tcPr>
          <w:p w:rsidR="00427CBE" w:rsidRDefault="00427CBE" w:rsidP="00C1371C">
            <w:pPr>
              <w:jc w:val="left"/>
              <w:rPr>
                <w:rFonts w:ascii="Verdana" w:hAnsi="Verdana" w:cs="Tahoma"/>
                <w:sz w:val="20"/>
              </w:rPr>
            </w:pPr>
          </w:p>
        </w:tc>
      </w:tr>
      <w:tr w:rsidR="00C9390F" w:rsidTr="000F6BB1">
        <w:trPr>
          <w:trHeight w:val="427"/>
        </w:trPr>
        <w:tc>
          <w:tcPr>
            <w:tcW w:w="2273" w:type="dxa"/>
          </w:tcPr>
          <w:p w:rsidR="00C9390F" w:rsidRDefault="00C9390F" w:rsidP="00C1371C">
            <w:pPr>
              <w:jc w:val="left"/>
              <w:rPr>
                <w:rFonts w:ascii="Verdana" w:hAnsi="Verdana" w:cs="Tahoma"/>
                <w:sz w:val="20"/>
              </w:rPr>
            </w:pPr>
          </w:p>
        </w:tc>
        <w:tc>
          <w:tcPr>
            <w:tcW w:w="4536" w:type="dxa"/>
          </w:tcPr>
          <w:p w:rsidR="00C9390F" w:rsidRDefault="00C9390F" w:rsidP="00C1371C">
            <w:pPr>
              <w:jc w:val="left"/>
              <w:rPr>
                <w:rFonts w:ascii="Verdana" w:hAnsi="Verdana" w:cs="Tahoma"/>
                <w:sz w:val="20"/>
              </w:rPr>
            </w:pPr>
          </w:p>
        </w:tc>
        <w:tc>
          <w:tcPr>
            <w:tcW w:w="2551" w:type="dxa"/>
          </w:tcPr>
          <w:p w:rsidR="00C9390F" w:rsidRDefault="00C9390F" w:rsidP="00C1371C">
            <w:pPr>
              <w:jc w:val="left"/>
              <w:rPr>
                <w:rFonts w:ascii="Verdana" w:hAnsi="Verdana" w:cs="Tahoma"/>
                <w:sz w:val="20"/>
              </w:rPr>
            </w:pPr>
          </w:p>
        </w:tc>
      </w:tr>
    </w:tbl>
    <w:p w:rsidR="00C1371C" w:rsidRDefault="00C1371C" w:rsidP="00C1371C">
      <w:pPr>
        <w:jc w:val="left"/>
        <w:rPr>
          <w:rFonts w:ascii="Verdana" w:hAnsi="Verdana" w:cs="Tahoma"/>
          <w:sz w:val="20"/>
        </w:rPr>
      </w:pPr>
    </w:p>
    <w:p w:rsidR="008A79DC" w:rsidRPr="00F76A0B" w:rsidRDefault="008A79DC" w:rsidP="008A79DC">
      <w:pPr>
        <w:jc w:val="left"/>
        <w:rPr>
          <w:rFonts w:ascii="Verdana" w:hAnsi="Verdana" w:cs="Tahoma"/>
          <w:sz w:val="20"/>
        </w:rPr>
        <w:sectPr w:rsidR="008A79DC" w:rsidRPr="00F76A0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2098" w:right="1700" w:bottom="1134" w:left="3119" w:header="720" w:footer="720" w:gutter="0"/>
          <w:pgNumType w:start="1"/>
          <w:cols w:space="720"/>
          <w:titlePg/>
        </w:sectPr>
      </w:pPr>
    </w:p>
    <w:p w:rsidR="001F2886" w:rsidRPr="00C26773" w:rsidRDefault="001F2886" w:rsidP="00D24DFA">
      <w:pPr>
        <w:pStyle w:val="Titolo1"/>
      </w:pPr>
      <w:bookmarkStart w:id="3" w:name="_Toc485804032"/>
      <w:bookmarkStart w:id="4" w:name="_Toc487627322"/>
      <w:bookmarkEnd w:id="0"/>
      <w:bookmarkEnd w:id="1"/>
      <w:r>
        <w:lastRenderedPageBreak/>
        <w:t>Integrazione a Sigla</w:t>
      </w:r>
      <w:bookmarkEnd w:id="3"/>
      <w:bookmarkEnd w:id="4"/>
    </w:p>
    <w:p w:rsidR="001F2886" w:rsidRDefault="001F2886" w:rsidP="001F2886">
      <w:pPr>
        <w:ind w:left="-56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Alla fine del ciclo di approvazione della richiesta di rimborso all’interno della Scrivania Digitale, la stessa diviene ‘Approvata’ e automaticamente vengono veicolati i dati all’intero della piattaforma Sigla (la funzione a menu resta la stessa utilizzata fino ad oggi per la gestione delle missioni).</w:t>
      </w:r>
    </w:p>
    <w:p w:rsidR="001F2886" w:rsidRDefault="001F2886" w:rsidP="001F2886">
      <w:pPr>
        <w:ind w:left="-567"/>
        <w:rPr>
          <w:rFonts w:ascii="Verdana" w:hAnsi="Verdana"/>
          <w:sz w:val="20"/>
        </w:rPr>
      </w:pPr>
    </w:p>
    <w:p w:rsidR="001F2886" w:rsidRPr="003D669A" w:rsidRDefault="001F2886" w:rsidP="001F2886">
      <w:pPr>
        <w:ind w:left="-567"/>
        <w:rPr>
          <w:rFonts w:ascii="Verdana" w:hAnsi="Verdana"/>
          <w:sz w:val="20"/>
        </w:rPr>
      </w:pPr>
      <w:r w:rsidRPr="003D669A">
        <w:rPr>
          <w:rFonts w:ascii="Verdana" w:hAnsi="Verdana"/>
          <w:sz w:val="20"/>
        </w:rPr>
        <w:t xml:space="preserve">Tutti i dati di Testata, Anagrafico, Configurazione Tappe e Dettaglio spese </w:t>
      </w:r>
      <w:r>
        <w:rPr>
          <w:rFonts w:ascii="Verdana" w:hAnsi="Verdana"/>
          <w:sz w:val="20"/>
        </w:rPr>
        <w:t>vengono</w:t>
      </w:r>
      <w:r w:rsidRPr="003D669A">
        <w:rPr>
          <w:rFonts w:ascii="Verdana" w:hAnsi="Verdana"/>
          <w:sz w:val="20"/>
        </w:rPr>
        <w:t xml:space="preserve"> ereditati dalla Missione approvata</w:t>
      </w:r>
      <w:r>
        <w:rPr>
          <w:rFonts w:ascii="Verdana" w:hAnsi="Verdana"/>
          <w:sz w:val="20"/>
        </w:rPr>
        <w:t xml:space="preserve"> e proposti in sigla.</w:t>
      </w:r>
    </w:p>
    <w:p w:rsidR="001F2886" w:rsidRDefault="001F2886" w:rsidP="001F2886">
      <w:pPr>
        <w:ind w:left="-567"/>
        <w:rPr>
          <w:rFonts w:ascii="Verdana" w:hAnsi="Verdana"/>
          <w:sz w:val="20"/>
        </w:rPr>
      </w:pPr>
    </w:p>
    <w:p w:rsidR="001F2886" w:rsidRDefault="001F2886" w:rsidP="001F2886">
      <w:pPr>
        <w:ind w:left="-567"/>
        <w:rPr>
          <w:rFonts w:ascii="Verdana" w:hAnsi="Verdana"/>
          <w:sz w:val="20"/>
        </w:rPr>
      </w:pPr>
      <w:r w:rsidRPr="003D669A">
        <w:rPr>
          <w:rFonts w:ascii="Verdana" w:hAnsi="Verdana"/>
          <w:noProof/>
          <w:sz w:val="20"/>
        </w:rPr>
        <w:drawing>
          <wp:inline distT="0" distB="0" distL="0" distR="0" wp14:anchorId="613FF2FF" wp14:editId="6D5A00C4">
            <wp:extent cx="5759450" cy="2470150"/>
            <wp:effectExtent l="0" t="0" r="0" b="6350"/>
            <wp:docPr id="11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886" w:rsidRDefault="001F2886" w:rsidP="001F2886">
      <w:pPr>
        <w:ind w:left="-567"/>
        <w:rPr>
          <w:rFonts w:ascii="Verdana" w:hAnsi="Verdana"/>
          <w:sz w:val="20"/>
        </w:rPr>
      </w:pPr>
    </w:p>
    <w:p w:rsidR="001F2886" w:rsidRDefault="001F2886" w:rsidP="001F2886">
      <w:pPr>
        <w:ind w:left="-567"/>
        <w:rPr>
          <w:rFonts w:ascii="Verdana" w:hAnsi="Verdana"/>
          <w:sz w:val="20"/>
        </w:rPr>
      </w:pPr>
    </w:p>
    <w:p w:rsidR="001F2886" w:rsidRDefault="001F2886" w:rsidP="001F2886">
      <w:pPr>
        <w:ind w:left="-56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La ricerca guidata dalla mappa di Missioni di Sigla consente la ricerca per numero di missione, tra le altre informazioni, cosa molto utile perché il numero missione è proprio il numero richiesta di rimborso e consente di cercare tutte le missioni ‘da completare’ e quindi provenienti dalla processo di gestione Missioni:</w:t>
      </w:r>
    </w:p>
    <w:p w:rsidR="001F2886" w:rsidRDefault="001F2886" w:rsidP="001F2886">
      <w:pPr>
        <w:ind w:left="-567"/>
        <w:rPr>
          <w:rFonts w:ascii="Verdana" w:hAnsi="Verdana"/>
          <w:sz w:val="20"/>
        </w:rPr>
      </w:pPr>
    </w:p>
    <w:p w:rsidR="001F2886" w:rsidRDefault="001F2886" w:rsidP="001F2886">
      <w:pPr>
        <w:ind w:left="-567"/>
        <w:rPr>
          <w:rFonts w:ascii="Verdana" w:hAnsi="Verdana"/>
          <w:sz w:val="20"/>
        </w:rPr>
      </w:pPr>
      <w:r w:rsidRPr="00445646">
        <w:rPr>
          <w:rFonts w:ascii="Verdana" w:hAnsi="Verdana"/>
          <w:noProof/>
          <w:sz w:val="20"/>
        </w:rPr>
        <w:drawing>
          <wp:inline distT="0" distB="0" distL="0" distR="0" wp14:anchorId="30DC6121" wp14:editId="118707A2">
            <wp:extent cx="5759450" cy="1666267"/>
            <wp:effectExtent l="0" t="0" r="0" b="0"/>
            <wp:docPr id="31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6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886" w:rsidRDefault="001F2886" w:rsidP="001F2886">
      <w:pPr>
        <w:ind w:left="-567"/>
        <w:rPr>
          <w:rFonts w:ascii="Verdana" w:hAnsi="Verdana"/>
          <w:sz w:val="20"/>
        </w:rPr>
      </w:pPr>
    </w:p>
    <w:p w:rsidR="001F2886" w:rsidRDefault="001F2886" w:rsidP="001F2886">
      <w:pPr>
        <w:ind w:left="-56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L’informazione ‘Missione automatica da Completare’ ci dice se la richiesta di rimborso, automaticamente inserita dalla procedura Missioni, è già stata lavorata oppure no in Sigla. Tutte le missioni ‘da completare’ dovranno essere eventualmente integrate per i dati contabili o aggiornate per le modifiche necessarie:</w:t>
      </w:r>
    </w:p>
    <w:p w:rsidR="001F2886" w:rsidRDefault="001F2886" w:rsidP="001F2886">
      <w:pPr>
        <w:ind w:left="-567"/>
        <w:rPr>
          <w:rFonts w:ascii="Verdana" w:hAnsi="Verdana"/>
          <w:sz w:val="20"/>
        </w:rPr>
      </w:pPr>
    </w:p>
    <w:p w:rsidR="001F2886" w:rsidRDefault="001F2886" w:rsidP="001F2886">
      <w:pPr>
        <w:ind w:left="-567"/>
        <w:rPr>
          <w:rFonts w:ascii="Verdana" w:hAnsi="Verdana"/>
          <w:sz w:val="20"/>
        </w:rPr>
      </w:pPr>
    </w:p>
    <w:p w:rsidR="001F2886" w:rsidRDefault="001F2886" w:rsidP="001F2886">
      <w:pPr>
        <w:ind w:left="-567"/>
        <w:rPr>
          <w:rFonts w:ascii="Verdana" w:hAnsi="Verdana"/>
          <w:sz w:val="20"/>
        </w:rPr>
      </w:pPr>
      <w:r w:rsidRPr="003D669A">
        <w:rPr>
          <w:rFonts w:ascii="Verdana" w:hAnsi="Verdana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3C80C3" wp14:editId="20246114">
                <wp:simplePos x="0" y="0"/>
                <wp:positionH relativeFrom="column">
                  <wp:posOffset>4752976</wp:posOffset>
                </wp:positionH>
                <wp:positionV relativeFrom="paragraph">
                  <wp:posOffset>229235</wp:posOffset>
                </wp:positionV>
                <wp:extent cx="381000" cy="1219200"/>
                <wp:effectExtent l="19050" t="19050" r="19050" b="19050"/>
                <wp:wrapNone/>
                <wp:docPr id="12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19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75DF5" id="Rettangolo 7" o:spid="_x0000_s1026" style="position:absolute;margin-left:374.25pt;margin-top:18.05pt;width:30pt;height:9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" filled="f" strokecolor="red" strokeweight="2.25pt"/>
            </w:pict>
          </mc:Fallback>
        </mc:AlternateContent>
      </w:r>
      <w:r w:rsidRPr="003D669A">
        <w:rPr>
          <w:rFonts w:ascii="Verdana" w:hAnsi="Verdana"/>
          <w:sz w:val="20"/>
        </w:rPr>
        <w:t xml:space="preserve"> </w:t>
      </w:r>
      <w:r w:rsidRPr="00734D7E">
        <w:rPr>
          <w:rFonts w:ascii="Verdana" w:hAnsi="Verdana"/>
          <w:noProof/>
          <w:sz w:val="20"/>
        </w:rPr>
        <w:drawing>
          <wp:inline distT="0" distB="0" distL="0" distR="0" wp14:anchorId="2EAD047F" wp14:editId="3E9259DF">
            <wp:extent cx="5759450" cy="1448526"/>
            <wp:effectExtent l="0" t="0" r="0" b="0"/>
            <wp:docPr id="11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4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886" w:rsidRDefault="001F2886" w:rsidP="001F2886">
      <w:pPr>
        <w:ind w:left="-56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 w:type="page"/>
      </w:r>
      <w:r>
        <w:rPr>
          <w:rFonts w:ascii="Verdana" w:hAnsi="Verdana"/>
          <w:sz w:val="20"/>
        </w:rPr>
        <w:lastRenderedPageBreak/>
        <w:t>Tutte le informazioni gestite in Sigla fino ad oggi restano valide con l’unica eccezione che risultano precaricate dalla procedura automatica di Missioni e l’utente, dopo le opportune verifiche e/o modifiche, può proseguire velocemente con la contabilizzazione della Missione e il successivo pagamento.</w:t>
      </w:r>
    </w:p>
    <w:p w:rsidR="001F2886" w:rsidRDefault="001F2886" w:rsidP="001F2886">
      <w:pPr>
        <w:ind w:left="-567"/>
        <w:rPr>
          <w:rFonts w:ascii="Verdana" w:hAnsi="Verdana"/>
          <w:sz w:val="20"/>
        </w:rPr>
      </w:pPr>
    </w:p>
    <w:p w:rsidR="001F2886" w:rsidRDefault="001F2886" w:rsidP="001F2886">
      <w:pPr>
        <w:ind w:left="-56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Altra cosa molto importante è che tra i dettagli di spesa proposti l’utente può facilmente consultare i relativi allegati (fino ad oggi solo cartacei) per poter proseguire con tutte le verifiche necessarie:</w:t>
      </w:r>
    </w:p>
    <w:p w:rsidR="001F2886" w:rsidRDefault="00A932AD" w:rsidP="001F2886">
      <w:pPr>
        <w:ind w:left="-567"/>
        <w:rPr>
          <w:rFonts w:ascii="Verdana" w:hAnsi="Verdana"/>
          <w:sz w:val="20"/>
        </w:rPr>
      </w:pPr>
      <w:r w:rsidRPr="003D669A">
        <w:rPr>
          <w:rFonts w:ascii="Verdana" w:hAnsi="Verdana"/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880EA" wp14:editId="5D667423">
                <wp:simplePos x="0" y="0"/>
                <wp:positionH relativeFrom="column">
                  <wp:posOffset>2854325</wp:posOffset>
                </wp:positionH>
                <wp:positionV relativeFrom="paragraph">
                  <wp:posOffset>2696845</wp:posOffset>
                </wp:positionV>
                <wp:extent cx="333375" cy="723900"/>
                <wp:effectExtent l="19050" t="19050" r="47625" b="38100"/>
                <wp:wrapNone/>
                <wp:docPr id="133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723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1E5F8" id="Connettore 2 6" o:spid="_x0000_s1026" type="#_x0000_t32" style="position:absolute;margin-left:224.75pt;margin-top:212.35pt;width:26.25pt;height:5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" strokecolor="red" strokeweight="2.25pt">
                <v:stroke endarrow="block"/>
              </v:shape>
            </w:pict>
          </mc:Fallback>
        </mc:AlternateContent>
      </w:r>
      <w:r w:rsidRPr="003D669A">
        <w:rPr>
          <w:rFonts w:ascii="Verdana" w:hAnsi="Verdana"/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C28407" wp14:editId="1B4FD4FD">
                <wp:simplePos x="0" y="0"/>
                <wp:positionH relativeFrom="column">
                  <wp:posOffset>2444750</wp:posOffset>
                </wp:positionH>
                <wp:positionV relativeFrom="paragraph">
                  <wp:posOffset>2334895</wp:posOffset>
                </wp:positionV>
                <wp:extent cx="466725" cy="333375"/>
                <wp:effectExtent l="19050" t="19050" r="28575" b="28575"/>
                <wp:wrapNone/>
                <wp:docPr id="126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33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84E57" id="Rettangolo 4" o:spid="_x0000_s1026" style="position:absolute;margin-left:192.5pt;margin-top:183.85pt;width:36.75pt;height:26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" filled="f" strokecolor="red" strokeweight="2.25pt"/>
            </w:pict>
          </mc:Fallback>
        </mc:AlternateContent>
      </w:r>
      <w:r w:rsidRPr="00A932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90C52E" wp14:editId="4812E935">
            <wp:extent cx="4933950" cy="2714366"/>
            <wp:effectExtent l="0" t="0" r="0" b="0"/>
            <wp:docPr id="134" name="Immagin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8233" cy="27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886" w:rsidRDefault="001F2886" w:rsidP="001F2886">
      <w:pPr>
        <w:ind w:left="-567"/>
        <w:rPr>
          <w:rFonts w:ascii="Verdana" w:hAnsi="Verdana"/>
          <w:sz w:val="20"/>
        </w:rPr>
      </w:pPr>
      <w:r w:rsidRPr="003D669A">
        <w:rPr>
          <w:rFonts w:ascii="Verdana" w:hAnsi="Verdana"/>
          <w:noProof/>
          <w:sz w:val="20"/>
        </w:rPr>
        <w:drawing>
          <wp:anchor distT="0" distB="0" distL="114300" distR="114300" simplePos="0" relativeHeight="251673600" behindDoc="0" locked="0" layoutInCell="1" allowOverlap="1" wp14:anchorId="60AABC95" wp14:editId="111195B2">
            <wp:simplePos x="0" y="0"/>
            <wp:positionH relativeFrom="column">
              <wp:posOffset>3159125</wp:posOffset>
            </wp:positionH>
            <wp:positionV relativeFrom="paragraph">
              <wp:posOffset>-164465</wp:posOffset>
            </wp:positionV>
            <wp:extent cx="2289810" cy="2482850"/>
            <wp:effectExtent l="0" t="0" r="0" b="0"/>
            <wp:wrapNone/>
            <wp:docPr id="135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2886" w:rsidRDefault="001F2886" w:rsidP="001F2886">
      <w:pPr>
        <w:ind w:left="-567"/>
        <w:rPr>
          <w:rFonts w:ascii="Verdana" w:hAnsi="Verdana"/>
          <w:sz w:val="20"/>
        </w:rPr>
      </w:pPr>
    </w:p>
    <w:p w:rsidR="001F2886" w:rsidRDefault="001F2886" w:rsidP="001F2886">
      <w:pPr>
        <w:ind w:left="-567"/>
        <w:rPr>
          <w:rFonts w:ascii="Verdana" w:hAnsi="Verdana"/>
          <w:sz w:val="20"/>
        </w:rPr>
      </w:pPr>
    </w:p>
    <w:p w:rsidR="001F2886" w:rsidRDefault="001F2886" w:rsidP="001F2886">
      <w:pPr>
        <w:ind w:left="-567"/>
        <w:rPr>
          <w:rFonts w:ascii="Verdana" w:hAnsi="Verdana"/>
          <w:sz w:val="20"/>
        </w:rPr>
      </w:pPr>
    </w:p>
    <w:p w:rsidR="001F2886" w:rsidRDefault="001F2886" w:rsidP="001F2886">
      <w:pPr>
        <w:ind w:left="-567"/>
        <w:rPr>
          <w:rFonts w:ascii="Verdana" w:hAnsi="Verdana"/>
          <w:sz w:val="20"/>
        </w:rPr>
      </w:pPr>
    </w:p>
    <w:p w:rsidR="001F2886" w:rsidRDefault="001F2886" w:rsidP="001F2886">
      <w:pPr>
        <w:ind w:left="-567"/>
        <w:rPr>
          <w:rFonts w:ascii="Verdana" w:hAnsi="Verdana"/>
          <w:sz w:val="20"/>
        </w:rPr>
      </w:pPr>
    </w:p>
    <w:p w:rsidR="001F2886" w:rsidRDefault="001F2886" w:rsidP="001F2886">
      <w:pPr>
        <w:ind w:left="-567"/>
        <w:rPr>
          <w:rFonts w:ascii="Verdana" w:hAnsi="Verdana"/>
          <w:sz w:val="20"/>
        </w:rPr>
      </w:pPr>
    </w:p>
    <w:p w:rsidR="001F2886" w:rsidRDefault="001F2886" w:rsidP="001F2886">
      <w:pPr>
        <w:ind w:left="-567"/>
        <w:rPr>
          <w:rFonts w:ascii="Verdana" w:hAnsi="Verdana"/>
          <w:sz w:val="20"/>
        </w:rPr>
      </w:pPr>
    </w:p>
    <w:p w:rsidR="001F2886" w:rsidRPr="00334C88" w:rsidRDefault="001F2886" w:rsidP="001F2886">
      <w:pPr>
        <w:rPr>
          <w:rFonts w:ascii="Verdana" w:hAnsi="Verdana"/>
          <w:sz w:val="20"/>
        </w:rPr>
      </w:pPr>
    </w:p>
    <w:p w:rsidR="001F2886" w:rsidRPr="00334C88" w:rsidRDefault="001F2886" w:rsidP="001F2886">
      <w:pPr>
        <w:rPr>
          <w:rFonts w:ascii="Verdana" w:hAnsi="Verdana"/>
          <w:sz w:val="20"/>
        </w:rPr>
      </w:pPr>
    </w:p>
    <w:p w:rsidR="001F2886" w:rsidRPr="00334C88" w:rsidRDefault="001F2886" w:rsidP="001F2886">
      <w:pPr>
        <w:rPr>
          <w:rFonts w:ascii="Verdana" w:hAnsi="Verdana"/>
          <w:sz w:val="20"/>
        </w:rPr>
      </w:pPr>
    </w:p>
    <w:p w:rsidR="001F2886" w:rsidRPr="00334C88" w:rsidRDefault="001F2886" w:rsidP="001F2886">
      <w:pPr>
        <w:rPr>
          <w:rFonts w:ascii="Verdana" w:hAnsi="Verdana"/>
          <w:sz w:val="20"/>
        </w:rPr>
      </w:pPr>
    </w:p>
    <w:p w:rsidR="001F2886" w:rsidRPr="00334C88" w:rsidRDefault="001F2886" w:rsidP="001F2886">
      <w:pPr>
        <w:rPr>
          <w:rFonts w:ascii="Verdana" w:hAnsi="Verdana"/>
          <w:sz w:val="20"/>
        </w:rPr>
      </w:pPr>
    </w:p>
    <w:p w:rsidR="001F2886" w:rsidRPr="00334C88" w:rsidRDefault="001F2886" w:rsidP="001F2886">
      <w:pPr>
        <w:rPr>
          <w:rFonts w:ascii="Verdana" w:hAnsi="Verdana"/>
          <w:sz w:val="20"/>
        </w:rPr>
      </w:pPr>
    </w:p>
    <w:p w:rsidR="001F2886" w:rsidRDefault="001F2886" w:rsidP="001F2886">
      <w:pPr>
        <w:rPr>
          <w:rFonts w:ascii="Verdana" w:hAnsi="Verdana"/>
          <w:sz w:val="20"/>
        </w:rPr>
      </w:pPr>
    </w:p>
    <w:p w:rsidR="001F2886" w:rsidRDefault="001F2886" w:rsidP="00122D79">
      <w:pPr>
        <w:ind w:left="-567"/>
        <w:rPr>
          <w:rFonts w:ascii="Verdana" w:hAnsi="Verdana"/>
          <w:sz w:val="20"/>
        </w:rPr>
      </w:pPr>
    </w:p>
    <w:p w:rsidR="00A932AD" w:rsidRPr="00122D79" w:rsidRDefault="00A932AD" w:rsidP="00122D79">
      <w:pPr>
        <w:ind w:left="-56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Qualora fosse necessario annullare il dettaglio di una spesa proveniente dalla procedura automatica di Missioni, SIGLA non ne permetterà la cancellazione, ma si potrà intervenire ponendo a 0 l’importo della spesa.</w:t>
      </w:r>
    </w:p>
    <w:sectPr w:rsidR="00A932AD" w:rsidRPr="00122D79" w:rsidSect="00D86192">
      <w:footerReference w:type="default" r:id="rId17"/>
      <w:footerReference w:type="first" r:id="rId18"/>
      <w:pgSz w:w="11906" w:h="16838" w:code="9"/>
      <w:pgMar w:top="964" w:right="851" w:bottom="1134" w:left="198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8A6" w:rsidRDefault="008648A6">
      <w:r>
        <w:separator/>
      </w:r>
    </w:p>
  </w:endnote>
  <w:endnote w:type="continuationSeparator" w:id="0">
    <w:p w:rsidR="008648A6" w:rsidRDefault="00864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G Omega (W1)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 York">
    <w:panose1 w:val="02020502060305060204"/>
    <w:charset w:val="00"/>
    <w:family w:val="roman"/>
    <w:pitch w:val="variable"/>
    <w:sig w:usb0="00000003" w:usb1="00000000" w:usb2="00000000" w:usb3="00000000" w:csb0="00000001" w:csb1="00000000"/>
  </w:font>
  <w:font w:name="Futura Hv">
    <w:altName w:val="Segoe UI Semibold"/>
    <w:charset w:val="00"/>
    <w:family w:val="swiss"/>
    <w:pitch w:val="variable"/>
    <w:sig w:usb0="00000001" w:usb1="00000000" w:usb2="00000000" w:usb3="00000000" w:csb0="0000009F" w:csb1="00000000"/>
  </w:font>
  <w:font w:name="Futura Bk">
    <w:altName w:val="Segoe UI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0A0" w:firstRow="1" w:lastRow="0" w:firstColumn="1" w:lastColumn="0" w:noHBand="0" w:noVBand="0"/>
    </w:tblPr>
    <w:tblGrid>
      <w:gridCol w:w="3012"/>
      <w:gridCol w:w="1063"/>
      <w:gridCol w:w="3012"/>
    </w:tblGrid>
    <w:tr w:rsidR="00DA7463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DA7463" w:rsidRPr="0071424B" w:rsidRDefault="00DA7463" w:rsidP="00D86192">
          <w:pPr>
            <w:pStyle w:val="Intestazione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A7463" w:rsidRPr="003D37AF" w:rsidRDefault="00DA7463" w:rsidP="00D86192">
          <w:pPr>
            <w:pStyle w:val="Nessunaspaziatura"/>
            <w:jc w:val="center"/>
          </w:pPr>
          <w:r w:rsidRPr="00780498">
            <w:rPr>
              <w:rFonts w:ascii="Cambria" w:hAnsi="Cambria"/>
              <w:b/>
            </w:rPr>
            <w:t xml:space="preserve">Pagina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B7015E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DA7463" w:rsidRPr="0071424B" w:rsidRDefault="00DA7463" w:rsidP="00D86192">
          <w:pPr>
            <w:pStyle w:val="Intestazione"/>
            <w:rPr>
              <w:rFonts w:ascii="Cambria" w:hAnsi="Cambria"/>
              <w:b/>
              <w:bCs/>
            </w:rPr>
          </w:pPr>
        </w:p>
      </w:tc>
    </w:tr>
    <w:tr w:rsidR="00DA7463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DA7463" w:rsidRPr="0071424B" w:rsidRDefault="00DA7463" w:rsidP="00D86192">
          <w:pPr>
            <w:pStyle w:val="Intestazione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:rsidR="00DA7463" w:rsidRPr="0071424B" w:rsidRDefault="00DA7463" w:rsidP="00D86192">
          <w:pPr>
            <w:pStyle w:val="Intestazione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DA7463" w:rsidRPr="0071424B" w:rsidRDefault="00DA7463" w:rsidP="00D86192">
          <w:pPr>
            <w:pStyle w:val="Intestazione"/>
            <w:rPr>
              <w:rFonts w:ascii="Cambria" w:hAnsi="Cambria"/>
              <w:b/>
              <w:bCs/>
            </w:rPr>
          </w:pPr>
        </w:p>
      </w:tc>
    </w:tr>
  </w:tbl>
  <w:p w:rsidR="00DA7463" w:rsidRDefault="00DA746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0A0" w:firstRow="1" w:lastRow="0" w:firstColumn="1" w:lastColumn="0" w:noHBand="0" w:noVBand="0"/>
    </w:tblPr>
    <w:tblGrid>
      <w:gridCol w:w="3012"/>
      <w:gridCol w:w="1063"/>
      <w:gridCol w:w="3012"/>
    </w:tblGrid>
    <w:tr w:rsidR="00DA7463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DA7463" w:rsidRPr="0071424B" w:rsidRDefault="00DA7463" w:rsidP="00D86192">
          <w:pPr>
            <w:pStyle w:val="Intestazione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A7463" w:rsidRPr="003D37AF" w:rsidRDefault="00DA7463" w:rsidP="00D86192">
          <w:pPr>
            <w:pStyle w:val="Nessunaspaziatura"/>
            <w:jc w:val="center"/>
          </w:pPr>
          <w:r w:rsidRPr="00780498">
            <w:rPr>
              <w:rFonts w:ascii="Cambria" w:hAnsi="Cambria"/>
              <w:b/>
            </w:rPr>
            <w:t xml:space="preserve">Pagina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B7015E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DA7463" w:rsidRPr="0071424B" w:rsidRDefault="00DA7463" w:rsidP="00D86192">
          <w:pPr>
            <w:pStyle w:val="Intestazione"/>
            <w:rPr>
              <w:rFonts w:ascii="Cambria" w:hAnsi="Cambria"/>
              <w:b/>
              <w:bCs/>
            </w:rPr>
          </w:pPr>
        </w:p>
      </w:tc>
    </w:tr>
    <w:tr w:rsidR="00DA7463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DA7463" w:rsidRPr="0071424B" w:rsidRDefault="00DA7463" w:rsidP="00D86192">
          <w:pPr>
            <w:pStyle w:val="Intestazione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:rsidR="00DA7463" w:rsidRPr="0071424B" w:rsidRDefault="00DA7463" w:rsidP="00D86192">
          <w:pPr>
            <w:pStyle w:val="Intestazione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DA7463" w:rsidRPr="0071424B" w:rsidRDefault="00DA7463" w:rsidP="00D86192">
          <w:pPr>
            <w:pStyle w:val="Intestazione"/>
            <w:rPr>
              <w:rFonts w:ascii="Cambria" w:hAnsi="Cambria"/>
              <w:b/>
              <w:bCs/>
            </w:rPr>
          </w:pPr>
        </w:p>
      </w:tc>
    </w:tr>
  </w:tbl>
  <w:p w:rsidR="00DA7463" w:rsidRPr="00585FB5" w:rsidRDefault="00DA7463" w:rsidP="00D86192">
    <w:pPr>
      <w:pStyle w:val="Pidipa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463" w:rsidRDefault="00DA7463"/>
  <w:tbl>
    <w:tblPr>
      <w:tblpPr w:leftFromText="187" w:rightFromText="187" w:vertAnchor="text" w:tblpY="1"/>
      <w:tblW w:w="5000" w:type="pct"/>
      <w:tblLook w:val="00A0" w:firstRow="1" w:lastRow="0" w:firstColumn="1" w:lastColumn="0" w:noHBand="0" w:noVBand="0"/>
    </w:tblPr>
    <w:tblGrid>
      <w:gridCol w:w="4003"/>
      <w:gridCol w:w="1063"/>
      <w:gridCol w:w="4004"/>
    </w:tblGrid>
    <w:tr w:rsidR="00DA7463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DA7463" w:rsidRPr="0071424B" w:rsidRDefault="00DA7463" w:rsidP="00D86192">
          <w:pPr>
            <w:pStyle w:val="Intestazione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A7463" w:rsidRPr="003D37AF" w:rsidRDefault="00DA7463" w:rsidP="00D86192">
          <w:pPr>
            <w:pStyle w:val="Nessunaspaziatura"/>
            <w:jc w:val="center"/>
          </w:pPr>
          <w:r w:rsidRPr="00780498">
            <w:rPr>
              <w:rFonts w:ascii="Cambria" w:hAnsi="Cambria"/>
              <w:b/>
            </w:rPr>
            <w:t xml:space="preserve">Pagina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B7015E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DA7463" w:rsidRPr="0071424B" w:rsidRDefault="00DA7463" w:rsidP="00D86192">
          <w:pPr>
            <w:pStyle w:val="Intestazione"/>
            <w:rPr>
              <w:rFonts w:ascii="Cambria" w:hAnsi="Cambria"/>
              <w:b/>
              <w:bCs/>
            </w:rPr>
          </w:pPr>
        </w:p>
      </w:tc>
    </w:tr>
    <w:tr w:rsidR="00DA7463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DA7463" w:rsidRPr="0071424B" w:rsidRDefault="00DA7463" w:rsidP="00D86192">
          <w:pPr>
            <w:pStyle w:val="Intestazione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:rsidR="00DA7463" w:rsidRPr="0071424B" w:rsidRDefault="00DA7463" w:rsidP="00D86192">
          <w:pPr>
            <w:pStyle w:val="Intestazione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DA7463" w:rsidRPr="0071424B" w:rsidRDefault="00DA7463" w:rsidP="00D86192">
          <w:pPr>
            <w:pStyle w:val="Intestazione"/>
            <w:rPr>
              <w:rFonts w:ascii="Cambria" w:hAnsi="Cambria"/>
              <w:b/>
              <w:bCs/>
            </w:rPr>
          </w:pPr>
        </w:p>
      </w:tc>
    </w:tr>
  </w:tbl>
  <w:p w:rsidR="00DA7463" w:rsidRDefault="00DA7463" w:rsidP="00D86192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0A0" w:firstRow="1" w:lastRow="0" w:firstColumn="1" w:lastColumn="0" w:noHBand="0" w:noVBand="0"/>
    </w:tblPr>
    <w:tblGrid>
      <w:gridCol w:w="4003"/>
      <w:gridCol w:w="1063"/>
      <w:gridCol w:w="4004"/>
    </w:tblGrid>
    <w:tr w:rsidR="00DA7463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DA7463" w:rsidRPr="0071424B" w:rsidRDefault="00DA7463" w:rsidP="00D86192">
          <w:pPr>
            <w:pStyle w:val="Intestazione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A7463" w:rsidRPr="003D37AF" w:rsidRDefault="00DA7463" w:rsidP="00D86192">
          <w:pPr>
            <w:pStyle w:val="Nessunaspaziatura"/>
            <w:jc w:val="center"/>
          </w:pPr>
          <w:r w:rsidRPr="00780498">
            <w:rPr>
              <w:rFonts w:ascii="Cambria" w:hAnsi="Cambria"/>
              <w:b/>
            </w:rPr>
            <w:t xml:space="preserve">Pagina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B7015E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DA7463" w:rsidRPr="0071424B" w:rsidRDefault="00DA7463" w:rsidP="00D86192">
          <w:pPr>
            <w:pStyle w:val="Intestazione"/>
            <w:rPr>
              <w:rFonts w:ascii="Cambria" w:hAnsi="Cambria"/>
              <w:b/>
              <w:bCs/>
            </w:rPr>
          </w:pPr>
        </w:p>
      </w:tc>
    </w:tr>
    <w:tr w:rsidR="00DA7463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DA7463" w:rsidRPr="0071424B" w:rsidRDefault="00DA7463" w:rsidP="00D86192">
          <w:pPr>
            <w:pStyle w:val="Intestazione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:rsidR="00DA7463" w:rsidRPr="0071424B" w:rsidRDefault="00DA7463" w:rsidP="00D86192">
          <w:pPr>
            <w:pStyle w:val="Intestazione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DA7463" w:rsidRPr="0071424B" w:rsidRDefault="00DA7463" w:rsidP="00D86192">
          <w:pPr>
            <w:pStyle w:val="Intestazione"/>
            <w:rPr>
              <w:rFonts w:ascii="Cambria" w:hAnsi="Cambria"/>
              <w:b/>
              <w:bCs/>
            </w:rPr>
          </w:pPr>
        </w:p>
      </w:tc>
    </w:tr>
  </w:tbl>
  <w:p w:rsidR="00DA7463" w:rsidRPr="00574307" w:rsidRDefault="00DA7463" w:rsidP="00D86192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8A6" w:rsidRDefault="008648A6">
      <w:r>
        <w:separator/>
      </w:r>
    </w:p>
  </w:footnote>
  <w:footnote w:type="continuationSeparator" w:id="0">
    <w:p w:rsidR="008648A6" w:rsidRDefault="008648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463" w:rsidRDefault="00DA7463" w:rsidP="00CF74A6">
    <w:pPr>
      <w:pStyle w:val="Intestazione"/>
      <w:tabs>
        <w:tab w:val="center" w:pos="4535"/>
        <w:tab w:val="left" w:pos="6300"/>
      </w:tabs>
      <w:jc w:val="left"/>
    </w:pPr>
    <w:r>
      <w:tab/>
    </w:r>
    <w:r w:rsidRPr="00FF66C7">
      <w:rPr>
        <w:noProof/>
      </w:rPr>
      <w:drawing>
        <wp:anchor distT="0" distB="0" distL="114300" distR="114300" simplePos="0" relativeHeight="251660288" behindDoc="0" locked="0" layoutInCell="1" allowOverlap="1" wp14:anchorId="0C472AF7" wp14:editId="2148087E">
          <wp:simplePos x="0" y="0"/>
          <wp:positionH relativeFrom="column">
            <wp:align>center</wp:align>
          </wp:positionH>
          <wp:positionV relativeFrom="paragraph">
            <wp:posOffset>-199390</wp:posOffset>
          </wp:positionV>
          <wp:extent cx="2923200" cy="496800"/>
          <wp:effectExtent l="0" t="0" r="0" b="0"/>
          <wp:wrapNone/>
          <wp:docPr id="106" name="Immagine 1" descr="s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3200" cy="49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</w:p>
  <w:p w:rsidR="00DA7463" w:rsidRDefault="00DA7463">
    <w:pPr>
      <w:pStyle w:val="Intestazione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637A9D8B" wp14:editId="71FABA2E">
              <wp:simplePos x="0" y="0"/>
              <wp:positionH relativeFrom="column">
                <wp:align>center</wp:align>
              </wp:positionH>
              <wp:positionV relativeFrom="paragraph">
                <wp:posOffset>154304</wp:posOffset>
              </wp:positionV>
              <wp:extent cx="5068570" cy="0"/>
              <wp:effectExtent l="0" t="0" r="17780" b="19050"/>
              <wp:wrapNone/>
              <wp:docPr id="110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6857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33EC6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2.15pt;width:399.1pt;height:0;z-index:251663360;visibility:visible;mso-wrap-style:square;mso-width-percent:0;mso-height-percent:0;mso-wrap-distance-left:9pt;mso-wrap-distance-top:-3e-5mm;mso-wrap-distance-right:9pt;mso-wrap-distance-bottom:-3e-5mm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" strokecolor="#1f497d [3215]"/>
          </w:pict>
        </mc:Fallback>
      </mc:AlternateContent>
    </w:r>
  </w:p>
  <w:p w:rsidR="00DA7463" w:rsidRDefault="00DA7463">
    <w:pPr>
      <w:pStyle w:val="Intestazione"/>
    </w:pPr>
  </w:p>
  <w:p w:rsidR="00DA7463" w:rsidRDefault="00DA7463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463" w:rsidRDefault="00DA7463">
    <w:pPr>
      <w:pStyle w:val="Intestazione"/>
    </w:pPr>
    <w:r w:rsidRPr="00FF66C7">
      <w:rPr>
        <w:noProof/>
      </w:rPr>
      <w:drawing>
        <wp:anchor distT="0" distB="0" distL="114300" distR="114300" simplePos="0" relativeHeight="251653120" behindDoc="0" locked="0" layoutInCell="1" allowOverlap="1" wp14:anchorId="3AC56B00" wp14:editId="42A6B53E">
          <wp:simplePos x="0" y="0"/>
          <wp:positionH relativeFrom="column">
            <wp:align>center</wp:align>
          </wp:positionH>
          <wp:positionV relativeFrom="paragraph">
            <wp:posOffset>-123825</wp:posOffset>
          </wp:positionV>
          <wp:extent cx="2923200" cy="496800"/>
          <wp:effectExtent l="0" t="0" r="0" b="0"/>
          <wp:wrapNone/>
          <wp:docPr id="117" name="Immagine 1" descr="s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3200" cy="49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A7463" w:rsidRDefault="00DA7463">
    <w:pPr>
      <w:pStyle w:val="Intestazione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1083E7FD" wp14:editId="2F678DEF">
              <wp:simplePos x="0" y="0"/>
              <wp:positionH relativeFrom="column">
                <wp:align>center</wp:align>
              </wp:positionH>
              <wp:positionV relativeFrom="paragraph">
                <wp:posOffset>158749</wp:posOffset>
              </wp:positionV>
              <wp:extent cx="5162550" cy="0"/>
              <wp:effectExtent l="0" t="0" r="19050" b="19050"/>
              <wp:wrapNone/>
              <wp:docPr id="108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625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53ED1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2.5pt;width:406.5pt;height:0;z-index:251657216;visibility:visible;mso-wrap-style:square;mso-width-percent:0;mso-height-percent:0;mso-wrap-distance-left:9pt;mso-wrap-distance-top:-3e-5mm;mso-wrap-distance-right:9pt;mso-wrap-distance-bottom:-3e-5mm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" strokecolor="#1f497d [3215]"/>
          </w:pict>
        </mc:Fallback>
      </mc:AlternateContent>
    </w:r>
  </w:p>
  <w:p w:rsidR="00DA7463" w:rsidRDefault="00DA7463">
    <w:pPr>
      <w:pStyle w:val="Intestazione"/>
    </w:pPr>
  </w:p>
  <w:p w:rsidR="00DA7463" w:rsidRDefault="00DA7463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69"/>
      </v:shape>
    </w:pict>
  </w:numPicBullet>
  <w:abstractNum w:abstractNumId="0" w15:restartNumberingAfterBreak="0">
    <w:nsid w:val="FFFFFF81"/>
    <w:multiLevelType w:val="singleLevel"/>
    <w:tmpl w:val="FC4485EC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BC7C615A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2F26DB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FB"/>
    <w:multiLevelType w:val="multilevel"/>
    <w:tmpl w:val="FB267FB4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0000031"/>
    <w:multiLevelType w:val="singleLevel"/>
    <w:tmpl w:val="00000031"/>
    <w:name w:val="WW8Num153"/>
    <w:lvl w:ilvl="0">
      <w:start w:val="1"/>
      <w:numFmt w:val="bullet"/>
      <w:lvlText w:val=""/>
      <w:lvlJc w:val="left"/>
      <w:pPr>
        <w:tabs>
          <w:tab w:val="num" w:pos="1146"/>
        </w:tabs>
        <w:ind w:left="1146" w:hanging="360"/>
      </w:pPr>
      <w:rPr>
        <w:rFonts w:ascii="Symbol" w:hAnsi="Symbol"/>
        <w:color w:val="000000"/>
      </w:rPr>
    </w:lvl>
  </w:abstractNum>
  <w:abstractNum w:abstractNumId="5" w15:restartNumberingAfterBreak="0">
    <w:nsid w:val="0BCB2C56"/>
    <w:multiLevelType w:val="hybridMultilevel"/>
    <w:tmpl w:val="4D3672C8"/>
    <w:lvl w:ilvl="0" w:tplc="041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0C1C42C1"/>
    <w:multiLevelType w:val="hybridMultilevel"/>
    <w:tmpl w:val="672C71C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670167"/>
    <w:multiLevelType w:val="hybridMultilevel"/>
    <w:tmpl w:val="EF844F0A"/>
    <w:lvl w:ilvl="0" w:tplc="7C66D272">
      <w:start w:val="1"/>
      <w:numFmt w:val="bullet"/>
      <w:pStyle w:val="Bulletlivello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8F5A0B"/>
    <w:multiLevelType w:val="hybridMultilevel"/>
    <w:tmpl w:val="60C00546"/>
    <w:lvl w:ilvl="0" w:tplc="041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125B69B7"/>
    <w:multiLevelType w:val="multilevel"/>
    <w:tmpl w:val="9790F05A"/>
    <w:lvl w:ilvl="0">
      <w:start w:val="1"/>
      <w:numFmt w:val="decimal"/>
      <w:pStyle w:val="Titolonumerato1"/>
      <w:lvlText w:val="%1."/>
      <w:lvlJc w:val="left"/>
      <w:pPr>
        <w:tabs>
          <w:tab w:val="num" w:pos="861"/>
        </w:tabs>
        <w:ind w:left="861" w:hanging="720"/>
      </w:pPr>
      <w:rPr>
        <w:rFonts w:hint="default"/>
      </w:rPr>
    </w:lvl>
    <w:lvl w:ilvl="1">
      <w:start w:val="1"/>
      <w:numFmt w:val="decimal"/>
      <w:pStyle w:val="Titolonumerato2"/>
      <w:lvlText w:val="%1.%2"/>
      <w:lvlJc w:val="left"/>
      <w:pPr>
        <w:tabs>
          <w:tab w:val="num" w:pos="861"/>
        </w:tabs>
        <w:ind w:left="861" w:hanging="720"/>
      </w:pPr>
      <w:rPr>
        <w:rFonts w:hint="default"/>
      </w:rPr>
    </w:lvl>
    <w:lvl w:ilvl="2">
      <w:start w:val="1"/>
      <w:numFmt w:val="decimal"/>
      <w:pStyle w:val="Titolonumerato3"/>
      <w:lvlText w:val="%1.%2.%3"/>
      <w:lvlJc w:val="left"/>
      <w:pPr>
        <w:tabs>
          <w:tab w:val="num" w:pos="861"/>
        </w:tabs>
        <w:ind w:left="86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1"/>
        </w:tabs>
        <w:ind w:left="8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21"/>
        </w:tabs>
        <w:ind w:left="122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1"/>
        </w:tabs>
        <w:ind w:left="1221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1"/>
        </w:tabs>
        <w:ind w:left="158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1"/>
        </w:tabs>
        <w:ind w:left="15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1"/>
        </w:tabs>
        <w:ind w:left="1941" w:hanging="1800"/>
      </w:pPr>
      <w:rPr>
        <w:rFonts w:hint="default"/>
      </w:rPr>
    </w:lvl>
  </w:abstractNum>
  <w:abstractNum w:abstractNumId="10" w15:restartNumberingAfterBreak="0">
    <w:nsid w:val="14D728A6"/>
    <w:multiLevelType w:val="hybridMultilevel"/>
    <w:tmpl w:val="E6A62BBC"/>
    <w:lvl w:ilvl="0" w:tplc="FFFFFFFF">
      <w:start w:val="1"/>
      <w:numFmt w:val="bullet"/>
      <w:pStyle w:val="PuntoElenco2"/>
      <w:lvlText w:val="o"/>
      <w:lvlJc w:val="left"/>
      <w:pPr>
        <w:tabs>
          <w:tab w:val="num" w:pos="1636"/>
        </w:tabs>
        <w:ind w:left="1636" w:hanging="360"/>
      </w:pPr>
      <w:rPr>
        <w:rFonts w:ascii="Courier" w:hAnsi="Courier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55EC7"/>
    <w:multiLevelType w:val="hybridMultilevel"/>
    <w:tmpl w:val="ED5A2702"/>
    <w:lvl w:ilvl="0" w:tplc="041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16BB3A4E"/>
    <w:multiLevelType w:val="hybridMultilevel"/>
    <w:tmpl w:val="0320223E"/>
    <w:lvl w:ilvl="0" w:tplc="F406226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E90C5A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EDCE49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0F2277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0FC8C9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77C02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056BFA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1EC9C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F6C5DB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 w15:restartNumberingAfterBreak="0">
    <w:nsid w:val="23AF2005"/>
    <w:multiLevelType w:val="hybridMultilevel"/>
    <w:tmpl w:val="B73C1DC8"/>
    <w:lvl w:ilvl="0" w:tplc="BF0E07CE">
      <w:start w:val="1"/>
      <w:numFmt w:val="decimal"/>
      <w:pStyle w:val="Corpo"/>
      <w:lvlText w:val="%1)"/>
      <w:lvlJc w:val="left"/>
      <w:pPr>
        <w:tabs>
          <w:tab w:val="num" w:pos="992"/>
        </w:tabs>
        <w:ind w:left="992" w:hanging="425"/>
      </w:pPr>
      <w:rPr>
        <w:rFonts w:ascii="Arial" w:hAnsi="Arial" w:hint="default"/>
        <w:b/>
        <w:i w:val="0"/>
        <w:sz w:val="20"/>
        <w:szCs w:val="20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3B17832"/>
    <w:multiLevelType w:val="hybridMultilevel"/>
    <w:tmpl w:val="C298E19E"/>
    <w:lvl w:ilvl="0" w:tplc="041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23FC2AEA"/>
    <w:multiLevelType w:val="hybridMultilevel"/>
    <w:tmpl w:val="23F24378"/>
    <w:lvl w:ilvl="0" w:tplc="228CD9A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880B3F"/>
    <w:multiLevelType w:val="hybridMultilevel"/>
    <w:tmpl w:val="636C99F0"/>
    <w:lvl w:ilvl="0" w:tplc="041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28EB0A33"/>
    <w:multiLevelType w:val="hybridMultilevel"/>
    <w:tmpl w:val="13E21028"/>
    <w:lvl w:ilvl="0" w:tplc="0410000F">
      <w:start w:val="1"/>
      <w:numFmt w:val="decimal"/>
      <w:lvlText w:val="%1."/>
      <w:lvlJc w:val="left"/>
      <w:pPr>
        <w:ind w:left="153" w:hanging="360"/>
      </w:pPr>
    </w:lvl>
    <w:lvl w:ilvl="1" w:tplc="04100019" w:tentative="1">
      <w:start w:val="1"/>
      <w:numFmt w:val="lowerLetter"/>
      <w:lvlText w:val="%2."/>
      <w:lvlJc w:val="left"/>
      <w:pPr>
        <w:ind w:left="873" w:hanging="360"/>
      </w:pPr>
    </w:lvl>
    <w:lvl w:ilvl="2" w:tplc="0410001B" w:tentative="1">
      <w:start w:val="1"/>
      <w:numFmt w:val="lowerRoman"/>
      <w:lvlText w:val="%3."/>
      <w:lvlJc w:val="right"/>
      <w:pPr>
        <w:ind w:left="1593" w:hanging="180"/>
      </w:pPr>
    </w:lvl>
    <w:lvl w:ilvl="3" w:tplc="0410000F" w:tentative="1">
      <w:start w:val="1"/>
      <w:numFmt w:val="decimal"/>
      <w:lvlText w:val="%4."/>
      <w:lvlJc w:val="left"/>
      <w:pPr>
        <w:ind w:left="2313" w:hanging="360"/>
      </w:pPr>
    </w:lvl>
    <w:lvl w:ilvl="4" w:tplc="04100019" w:tentative="1">
      <w:start w:val="1"/>
      <w:numFmt w:val="lowerLetter"/>
      <w:lvlText w:val="%5."/>
      <w:lvlJc w:val="left"/>
      <w:pPr>
        <w:ind w:left="3033" w:hanging="360"/>
      </w:pPr>
    </w:lvl>
    <w:lvl w:ilvl="5" w:tplc="0410001B" w:tentative="1">
      <w:start w:val="1"/>
      <w:numFmt w:val="lowerRoman"/>
      <w:lvlText w:val="%6."/>
      <w:lvlJc w:val="right"/>
      <w:pPr>
        <w:ind w:left="3753" w:hanging="180"/>
      </w:pPr>
    </w:lvl>
    <w:lvl w:ilvl="6" w:tplc="0410000F" w:tentative="1">
      <w:start w:val="1"/>
      <w:numFmt w:val="decimal"/>
      <w:lvlText w:val="%7."/>
      <w:lvlJc w:val="left"/>
      <w:pPr>
        <w:ind w:left="4473" w:hanging="360"/>
      </w:pPr>
    </w:lvl>
    <w:lvl w:ilvl="7" w:tplc="04100019" w:tentative="1">
      <w:start w:val="1"/>
      <w:numFmt w:val="lowerLetter"/>
      <w:lvlText w:val="%8."/>
      <w:lvlJc w:val="left"/>
      <w:pPr>
        <w:ind w:left="5193" w:hanging="360"/>
      </w:pPr>
    </w:lvl>
    <w:lvl w:ilvl="8" w:tplc="0410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8" w15:restartNumberingAfterBreak="0">
    <w:nsid w:val="2A2B6982"/>
    <w:multiLevelType w:val="hybridMultilevel"/>
    <w:tmpl w:val="369EACE0"/>
    <w:lvl w:ilvl="0" w:tplc="04100001">
      <w:start w:val="1"/>
      <w:numFmt w:val="bullet"/>
      <w:pStyle w:val="Risultato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C15C1"/>
    <w:multiLevelType w:val="hybridMultilevel"/>
    <w:tmpl w:val="883CD1F4"/>
    <w:lvl w:ilvl="0" w:tplc="04100001">
      <w:start w:val="1"/>
      <w:numFmt w:val="bullet"/>
      <w:lvlText w:val=""/>
      <w:lvlJc w:val="left"/>
      <w:pPr>
        <w:ind w:left="2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9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6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</w:abstractNum>
  <w:abstractNum w:abstractNumId="20" w15:restartNumberingAfterBreak="0">
    <w:nsid w:val="30544BF8"/>
    <w:multiLevelType w:val="hybridMultilevel"/>
    <w:tmpl w:val="7D2A5806"/>
    <w:lvl w:ilvl="0" w:tplc="041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1" w15:restartNumberingAfterBreak="0">
    <w:nsid w:val="34393970"/>
    <w:multiLevelType w:val="hybridMultilevel"/>
    <w:tmpl w:val="D68E7D14"/>
    <w:lvl w:ilvl="0" w:tplc="04100019">
      <w:start w:val="1"/>
      <w:numFmt w:val="bullet"/>
      <w:pStyle w:val="PuntoElenco1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34456946"/>
    <w:multiLevelType w:val="hybridMultilevel"/>
    <w:tmpl w:val="F8D0D99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82349AF"/>
    <w:multiLevelType w:val="hybridMultilevel"/>
    <w:tmpl w:val="EB385FD0"/>
    <w:lvl w:ilvl="0" w:tplc="041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4" w15:restartNumberingAfterBreak="0">
    <w:nsid w:val="38B40B0E"/>
    <w:multiLevelType w:val="hybridMultilevel"/>
    <w:tmpl w:val="B504C96A"/>
    <w:lvl w:ilvl="0" w:tplc="FFFFFFFF">
      <w:start w:val="1"/>
      <w:numFmt w:val="bullet"/>
      <w:pStyle w:val="Paragrafop1"/>
      <w:lvlText w:val=""/>
      <w:lvlJc w:val="left"/>
      <w:pPr>
        <w:tabs>
          <w:tab w:val="num" w:pos="992"/>
        </w:tabs>
        <w:ind w:left="992" w:hanging="425"/>
      </w:pPr>
      <w:rPr>
        <w:rFonts w:ascii="Webdings" w:hAnsi="Webdings" w:hint="default"/>
        <w:color w:val="339966"/>
        <w:sz w:val="20"/>
        <w:szCs w:val="18"/>
      </w:rPr>
    </w:lvl>
    <w:lvl w:ilvl="1" w:tplc="FFFFFFFF">
      <w:start w:val="3"/>
      <w:numFmt w:val="bullet"/>
      <w:lvlText w:val=""/>
      <w:lvlJc w:val="left"/>
      <w:pPr>
        <w:tabs>
          <w:tab w:val="num" w:pos="2292"/>
        </w:tabs>
        <w:ind w:left="2289" w:hanging="357"/>
      </w:pPr>
      <w:rPr>
        <w:rFonts w:ascii="Symbol" w:hAnsi="Symbol" w:hint="default"/>
        <w:b w:val="0"/>
        <w:i w:val="0"/>
        <w:sz w:val="16"/>
      </w:rPr>
    </w:lvl>
    <w:lvl w:ilvl="2" w:tplc="FFFFFFFF">
      <w:start w:val="1"/>
      <w:numFmt w:val="bullet"/>
      <w:lvlText w:val=""/>
      <w:lvlJc w:val="left"/>
      <w:pPr>
        <w:tabs>
          <w:tab w:val="num" w:pos="3012"/>
        </w:tabs>
        <w:ind w:left="301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732"/>
        </w:tabs>
        <w:ind w:left="37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52"/>
        </w:tabs>
        <w:ind w:left="445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72"/>
        </w:tabs>
        <w:ind w:left="51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92"/>
        </w:tabs>
        <w:ind w:left="58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12"/>
        </w:tabs>
        <w:ind w:left="661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32"/>
        </w:tabs>
        <w:ind w:left="7332" w:hanging="360"/>
      </w:pPr>
      <w:rPr>
        <w:rFonts w:ascii="Wingdings" w:hAnsi="Wingdings" w:hint="default"/>
      </w:rPr>
    </w:lvl>
  </w:abstractNum>
  <w:abstractNum w:abstractNumId="25" w15:restartNumberingAfterBreak="0">
    <w:nsid w:val="3E452EDE"/>
    <w:multiLevelType w:val="singleLevel"/>
    <w:tmpl w:val="293C69B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6" w15:restartNumberingAfterBreak="0">
    <w:nsid w:val="49EA6707"/>
    <w:multiLevelType w:val="hybridMultilevel"/>
    <w:tmpl w:val="A656B29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42C527C"/>
    <w:multiLevelType w:val="hybridMultilevel"/>
    <w:tmpl w:val="DC48386C"/>
    <w:lvl w:ilvl="0" w:tplc="0410000F">
      <w:start w:val="1"/>
      <w:numFmt w:val="bullet"/>
      <w:pStyle w:val="Normalepuntato1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cs="Times New Roman" w:hint="default"/>
      </w:rPr>
    </w:lvl>
    <w:lvl w:ilvl="1" w:tplc="04100019">
      <w:start w:val="1"/>
      <w:numFmt w:val="bullet"/>
      <w:lvlText w:val=""/>
      <w:lvlJc w:val="left"/>
      <w:pPr>
        <w:tabs>
          <w:tab w:val="num" w:pos="2291"/>
        </w:tabs>
        <w:ind w:left="2291" w:hanging="360"/>
      </w:pPr>
      <w:rPr>
        <w:rFonts w:ascii="Wingdings" w:hAnsi="Wingdings" w:cs="Times New Roman" w:hint="default"/>
      </w:rPr>
    </w:lvl>
    <w:lvl w:ilvl="2" w:tplc="0410001B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Times New Roman" w:hint="default"/>
      </w:rPr>
    </w:lvl>
    <w:lvl w:ilvl="3" w:tplc="0410000F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Times New Roman" w:hint="default"/>
      </w:rPr>
    </w:lvl>
    <w:lvl w:ilvl="4" w:tplc="04100019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0001B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Times New Roman" w:hint="default"/>
      </w:rPr>
    </w:lvl>
    <w:lvl w:ilvl="6" w:tplc="0410000F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Times New Roman" w:hint="default"/>
      </w:rPr>
    </w:lvl>
    <w:lvl w:ilvl="7" w:tplc="04100019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0001B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Times New Roman" w:hint="default"/>
      </w:rPr>
    </w:lvl>
  </w:abstractNum>
  <w:abstractNum w:abstractNumId="28" w15:restartNumberingAfterBreak="0">
    <w:nsid w:val="565E2582"/>
    <w:multiLevelType w:val="hybridMultilevel"/>
    <w:tmpl w:val="6A48EE88"/>
    <w:lvl w:ilvl="0" w:tplc="041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9" w15:restartNumberingAfterBreak="0">
    <w:nsid w:val="5E511F53"/>
    <w:multiLevelType w:val="hybridMultilevel"/>
    <w:tmpl w:val="D06444C4"/>
    <w:lvl w:ilvl="0" w:tplc="041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0" w15:restartNumberingAfterBreak="0">
    <w:nsid w:val="63075CD5"/>
    <w:multiLevelType w:val="singleLevel"/>
    <w:tmpl w:val="94A63540"/>
    <w:lvl w:ilvl="0">
      <w:start w:val="1"/>
      <w:numFmt w:val="bullet"/>
      <w:pStyle w:val="Bulletwithtext4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2"/>
      </w:rPr>
    </w:lvl>
  </w:abstractNum>
  <w:abstractNum w:abstractNumId="31" w15:restartNumberingAfterBreak="0">
    <w:nsid w:val="63E87A0B"/>
    <w:multiLevelType w:val="hybridMultilevel"/>
    <w:tmpl w:val="850ECE86"/>
    <w:lvl w:ilvl="0" w:tplc="98D0F04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513" w:hanging="360"/>
      </w:pPr>
    </w:lvl>
    <w:lvl w:ilvl="2" w:tplc="0410001B" w:tentative="1">
      <w:start w:val="1"/>
      <w:numFmt w:val="lowerRoman"/>
      <w:lvlText w:val="%3."/>
      <w:lvlJc w:val="right"/>
      <w:pPr>
        <w:ind w:left="1233" w:hanging="180"/>
      </w:pPr>
    </w:lvl>
    <w:lvl w:ilvl="3" w:tplc="0410000F" w:tentative="1">
      <w:start w:val="1"/>
      <w:numFmt w:val="decimal"/>
      <w:lvlText w:val="%4."/>
      <w:lvlJc w:val="left"/>
      <w:pPr>
        <w:ind w:left="1953" w:hanging="360"/>
      </w:pPr>
    </w:lvl>
    <w:lvl w:ilvl="4" w:tplc="04100019" w:tentative="1">
      <w:start w:val="1"/>
      <w:numFmt w:val="lowerLetter"/>
      <w:lvlText w:val="%5."/>
      <w:lvlJc w:val="left"/>
      <w:pPr>
        <w:ind w:left="2673" w:hanging="360"/>
      </w:pPr>
    </w:lvl>
    <w:lvl w:ilvl="5" w:tplc="0410001B" w:tentative="1">
      <w:start w:val="1"/>
      <w:numFmt w:val="lowerRoman"/>
      <w:lvlText w:val="%6."/>
      <w:lvlJc w:val="right"/>
      <w:pPr>
        <w:ind w:left="3393" w:hanging="180"/>
      </w:pPr>
    </w:lvl>
    <w:lvl w:ilvl="6" w:tplc="0410000F" w:tentative="1">
      <w:start w:val="1"/>
      <w:numFmt w:val="decimal"/>
      <w:lvlText w:val="%7."/>
      <w:lvlJc w:val="left"/>
      <w:pPr>
        <w:ind w:left="4113" w:hanging="360"/>
      </w:pPr>
    </w:lvl>
    <w:lvl w:ilvl="7" w:tplc="04100019" w:tentative="1">
      <w:start w:val="1"/>
      <w:numFmt w:val="lowerLetter"/>
      <w:lvlText w:val="%8."/>
      <w:lvlJc w:val="left"/>
      <w:pPr>
        <w:ind w:left="4833" w:hanging="360"/>
      </w:pPr>
    </w:lvl>
    <w:lvl w:ilvl="8" w:tplc="041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2" w15:restartNumberingAfterBreak="0">
    <w:nsid w:val="68804DFB"/>
    <w:multiLevelType w:val="multilevel"/>
    <w:tmpl w:val="D94A9052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 w15:restartNumberingAfterBreak="0">
    <w:nsid w:val="6C5D71AD"/>
    <w:multiLevelType w:val="hybridMultilevel"/>
    <w:tmpl w:val="85C42D84"/>
    <w:lvl w:ilvl="0" w:tplc="0410000F">
      <w:start w:val="1"/>
      <w:numFmt w:val="bullet"/>
      <w:pStyle w:val="Elencopuntato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33124A"/>
    <w:multiLevelType w:val="hybridMultilevel"/>
    <w:tmpl w:val="388A4F6E"/>
    <w:lvl w:ilvl="0" w:tplc="04100001">
      <w:start w:val="1"/>
      <w:numFmt w:val="bullet"/>
      <w:pStyle w:val="Paragrafop2"/>
      <w:lvlText w:val=""/>
      <w:lvlJc w:val="left"/>
      <w:pPr>
        <w:tabs>
          <w:tab w:val="num" w:pos="1418"/>
        </w:tabs>
        <w:ind w:left="1418" w:hanging="426"/>
      </w:pPr>
      <w:rPr>
        <w:rFonts w:ascii="Symbol" w:hAnsi="Symbol" w:hint="default"/>
        <w:b w:val="0"/>
        <w:i w:val="0"/>
        <w:sz w:val="16"/>
      </w:rPr>
    </w:lvl>
    <w:lvl w:ilvl="1" w:tplc="04100019">
      <w:start w:val="1"/>
      <w:numFmt w:val="bullet"/>
      <w:pStyle w:val="Paragrafop2"/>
      <w:lvlText w:val="o"/>
      <w:lvlJc w:val="left"/>
      <w:pPr>
        <w:tabs>
          <w:tab w:val="num" w:pos="1361"/>
        </w:tabs>
        <w:ind w:left="1361" w:hanging="369"/>
      </w:pPr>
      <w:rPr>
        <w:rFonts w:ascii="Courier New" w:hAnsi="Courier New" w:hint="default"/>
        <w:sz w:val="16"/>
      </w:rPr>
    </w:lvl>
    <w:lvl w:ilvl="2" w:tplc="0410001B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35" w15:restartNumberingAfterBreak="0">
    <w:nsid w:val="73747471"/>
    <w:multiLevelType w:val="multilevel"/>
    <w:tmpl w:val="0FAC8EE8"/>
    <w:lvl w:ilvl="0">
      <w:start w:val="1"/>
      <w:numFmt w:val="decimal"/>
      <w:pStyle w:val="Puntoelencotab"/>
      <w:lvlText w:val="%1"/>
      <w:lvlJc w:val="left"/>
      <w:pPr>
        <w:tabs>
          <w:tab w:val="num" w:pos="1128"/>
        </w:tabs>
        <w:ind w:left="1128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2"/>
        </w:tabs>
        <w:ind w:left="127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6"/>
        </w:tabs>
        <w:ind w:left="14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60"/>
        </w:tabs>
        <w:ind w:left="156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4"/>
        </w:tabs>
        <w:ind w:left="170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48"/>
        </w:tabs>
        <w:ind w:left="184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92"/>
        </w:tabs>
        <w:ind w:left="199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36"/>
        </w:tabs>
        <w:ind w:left="2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80"/>
        </w:tabs>
        <w:ind w:left="2280" w:hanging="1584"/>
      </w:pPr>
      <w:rPr>
        <w:rFonts w:hint="default"/>
      </w:rPr>
    </w:lvl>
  </w:abstractNum>
  <w:abstractNum w:abstractNumId="36" w15:restartNumberingAfterBreak="0">
    <w:nsid w:val="73E901BD"/>
    <w:multiLevelType w:val="hybridMultilevel"/>
    <w:tmpl w:val="B6A43092"/>
    <w:lvl w:ilvl="0" w:tplc="0410000F">
      <w:start w:val="1"/>
      <w:numFmt w:val="decimal"/>
      <w:lvlText w:val="%1."/>
      <w:lvlJc w:val="left"/>
      <w:pPr>
        <w:ind w:left="153" w:hanging="360"/>
      </w:pPr>
    </w:lvl>
    <w:lvl w:ilvl="1" w:tplc="04100019" w:tentative="1">
      <w:start w:val="1"/>
      <w:numFmt w:val="lowerLetter"/>
      <w:lvlText w:val="%2."/>
      <w:lvlJc w:val="left"/>
      <w:pPr>
        <w:ind w:left="873" w:hanging="360"/>
      </w:pPr>
    </w:lvl>
    <w:lvl w:ilvl="2" w:tplc="0410001B" w:tentative="1">
      <w:start w:val="1"/>
      <w:numFmt w:val="lowerRoman"/>
      <w:lvlText w:val="%3."/>
      <w:lvlJc w:val="right"/>
      <w:pPr>
        <w:ind w:left="1593" w:hanging="180"/>
      </w:pPr>
    </w:lvl>
    <w:lvl w:ilvl="3" w:tplc="0410000F" w:tentative="1">
      <w:start w:val="1"/>
      <w:numFmt w:val="decimal"/>
      <w:lvlText w:val="%4."/>
      <w:lvlJc w:val="left"/>
      <w:pPr>
        <w:ind w:left="2313" w:hanging="360"/>
      </w:pPr>
    </w:lvl>
    <w:lvl w:ilvl="4" w:tplc="04100019" w:tentative="1">
      <w:start w:val="1"/>
      <w:numFmt w:val="lowerLetter"/>
      <w:lvlText w:val="%5."/>
      <w:lvlJc w:val="left"/>
      <w:pPr>
        <w:ind w:left="3033" w:hanging="360"/>
      </w:pPr>
    </w:lvl>
    <w:lvl w:ilvl="5" w:tplc="0410001B" w:tentative="1">
      <w:start w:val="1"/>
      <w:numFmt w:val="lowerRoman"/>
      <w:lvlText w:val="%6."/>
      <w:lvlJc w:val="right"/>
      <w:pPr>
        <w:ind w:left="3753" w:hanging="180"/>
      </w:pPr>
    </w:lvl>
    <w:lvl w:ilvl="6" w:tplc="0410000F" w:tentative="1">
      <w:start w:val="1"/>
      <w:numFmt w:val="decimal"/>
      <w:lvlText w:val="%7."/>
      <w:lvlJc w:val="left"/>
      <w:pPr>
        <w:ind w:left="4473" w:hanging="360"/>
      </w:pPr>
    </w:lvl>
    <w:lvl w:ilvl="7" w:tplc="04100019" w:tentative="1">
      <w:start w:val="1"/>
      <w:numFmt w:val="lowerLetter"/>
      <w:lvlText w:val="%8."/>
      <w:lvlJc w:val="left"/>
      <w:pPr>
        <w:ind w:left="5193" w:hanging="360"/>
      </w:pPr>
    </w:lvl>
    <w:lvl w:ilvl="8" w:tplc="0410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7" w15:restartNumberingAfterBreak="0">
    <w:nsid w:val="742F7924"/>
    <w:multiLevelType w:val="hybridMultilevel"/>
    <w:tmpl w:val="EF10EE22"/>
    <w:lvl w:ilvl="0" w:tplc="FFFFFFFF">
      <w:start w:val="1"/>
      <w:numFmt w:val="decimal"/>
      <w:pStyle w:val="Indice"/>
      <w:lvlText w:val="%1)"/>
      <w:lvlJc w:val="left"/>
      <w:pPr>
        <w:tabs>
          <w:tab w:val="num" w:pos="992"/>
        </w:tabs>
        <w:ind w:left="992" w:hanging="425"/>
      </w:pPr>
      <w:rPr>
        <w:rFonts w:ascii="Arial" w:hAnsi="Arial" w:hint="default"/>
        <w:b w:val="0"/>
        <w:i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DB74A3"/>
    <w:multiLevelType w:val="hybridMultilevel"/>
    <w:tmpl w:val="AD5AFC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1"/>
  </w:num>
  <w:num w:numId="4">
    <w:abstractNumId w:val="1"/>
  </w:num>
  <w:num w:numId="5">
    <w:abstractNumId w:val="35"/>
  </w:num>
  <w:num w:numId="6">
    <w:abstractNumId w:val="0"/>
  </w:num>
  <w:num w:numId="7">
    <w:abstractNumId w:val="18"/>
  </w:num>
  <w:num w:numId="8">
    <w:abstractNumId w:val="33"/>
  </w:num>
  <w:num w:numId="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27"/>
  </w:num>
  <w:num w:numId="12">
    <w:abstractNumId w:val="2"/>
  </w:num>
  <w:num w:numId="13">
    <w:abstractNumId w:val="34"/>
  </w:num>
  <w:num w:numId="14">
    <w:abstractNumId w:val="37"/>
  </w:num>
  <w:num w:numId="15">
    <w:abstractNumId w:val="13"/>
  </w:num>
  <w:num w:numId="16">
    <w:abstractNumId w:val="24"/>
  </w:num>
  <w:num w:numId="17">
    <w:abstractNumId w:val="25"/>
  </w:num>
  <w:num w:numId="18">
    <w:abstractNumId w:val="30"/>
  </w:num>
  <w:num w:numId="19">
    <w:abstractNumId w:val="32"/>
  </w:num>
  <w:num w:numId="20">
    <w:abstractNumId w:val="3"/>
  </w:num>
  <w:num w:numId="21">
    <w:abstractNumId w:val="3"/>
  </w:num>
  <w:num w:numId="22">
    <w:abstractNumId w:val="36"/>
  </w:num>
  <w:num w:numId="23">
    <w:abstractNumId w:val="19"/>
  </w:num>
  <w:num w:numId="24">
    <w:abstractNumId w:val="17"/>
  </w:num>
  <w:num w:numId="25">
    <w:abstractNumId w:val="31"/>
  </w:num>
  <w:num w:numId="26">
    <w:abstractNumId w:val="11"/>
  </w:num>
  <w:num w:numId="27">
    <w:abstractNumId w:val="28"/>
  </w:num>
  <w:num w:numId="28">
    <w:abstractNumId w:val="29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23"/>
  </w:num>
  <w:num w:numId="32">
    <w:abstractNumId w:val="8"/>
  </w:num>
  <w:num w:numId="33">
    <w:abstractNumId w:val="7"/>
  </w:num>
  <w:num w:numId="34">
    <w:abstractNumId w:val="15"/>
  </w:num>
  <w:num w:numId="35">
    <w:abstractNumId w:val="5"/>
  </w:num>
  <w:num w:numId="36">
    <w:abstractNumId w:val="22"/>
  </w:num>
  <w:num w:numId="37">
    <w:abstractNumId w:val="26"/>
  </w:num>
  <w:num w:numId="38">
    <w:abstractNumId w:val="38"/>
  </w:num>
  <w:num w:numId="39">
    <w:abstractNumId w:val="6"/>
  </w:num>
  <w:num w:numId="40">
    <w:abstractNumId w:val="14"/>
  </w:num>
  <w:num w:numId="41">
    <w:abstractNumId w:val="12"/>
  </w:num>
  <w:num w:numId="42">
    <w:abstractNumId w:val="1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hideGrammaticalErrors/>
  <w:activeWritingStyle w:appName="MSWord" w:lang="it-IT" w:vendorID="3" w:dllVersion="512" w:checkStyle="1"/>
  <w:activeWritingStyle w:appName="MSWord" w:lang="it-IT" w:vendorID="3" w:dllVersion="517" w:checkStyle="1"/>
  <w:activeWritingStyle w:appName="MSWord" w:lang="it-CH" w:vendorID="3" w:dllVersion="517" w:checkStyle="1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B38"/>
    <w:rsid w:val="00001164"/>
    <w:rsid w:val="00002981"/>
    <w:rsid w:val="0000327B"/>
    <w:rsid w:val="0001741C"/>
    <w:rsid w:val="000268B2"/>
    <w:rsid w:val="000276B9"/>
    <w:rsid w:val="00030EBE"/>
    <w:rsid w:val="00032586"/>
    <w:rsid w:val="0003318B"/>
    <w:rsid w:val="00033B26"/>
    <w:rsid w:val="00034D02"/>
    <w:rsid w:val="00035025"/>
    <w:rsid w:val="000355CC"/>
    <w:rsid w:val="00044896"/>
    <w:rsid w:val="00045572"/>
    <w:rsid w:val="0005013A"/>
    <w:rsid w:val="000512DC"/>
    <w:rsid w:val="0005536E"/>
    <w:rsid w:val="0005613F"/>
    <w:rsid w:val="0006495D"/>
    <w:rsid w:val="00071DF8"/>
    <w:rsid w:val="000801D1"/>
    <w:rsid w:val="0008174A"/>
    <w:rsid w:val="00081D8A"/>
    <w:rsid w:val="00085A59"/>
    <w:rsid w:val="00090729"/>
    <w:rsid w:val="00092140"/>
    <w:rsid w:val="000A5217"/>
    <w:rsid w:val="000A5DD4"/>
    <w:rsid w:val="000B100F"/>
    <w:rsid w:val="000B1F13"/>
    <w:rsid w:val="000C0810"/>
    <w:rsid w:val="000C598E"/>
    <w:rsid w:val="000C65F2"/>
    <w:rsid w:val="000D71DE"/>
    <w:rsid w:val="000E0538"/>
    <w:rsid w:val="000E05EA"/>
    <w:rsid w:val="000E1118"/>
    <w:rsid w:val="000E20BB"/>
    <w:rsid w:val="000F07EC"/>
    <w:rsid w:val="000F537E"/>
    <w:rsid w:val="000F6BB1"/>
    <w:rsid w:val="00102DB3"/>
    <w:rsid w:val="00104A11"/>
    <w:rsid w:val="001070DC"/>
    <w:rsid w:val="001104F6"/>
    <w:rsid w:val="001147C6"/>
    <w:rsid w:val="00115963"/>
    <w:rsid w:val="001168D7"/>
    <w:rsid w:val="0011796B"/>
    <w:rsid w:val="00122D79"/>
    <w:rsid w:val="00124488"/>
    <w:rsid w:val="0012652D"/>
    <w:rsid w:val="00130423"/>
    <w:rsid w:val="001307F2"/>
    <w:rsid w:val="001322A8"/>
    <w:rsid w:val="0013477D"/>
    <w:rsid w:val="0013478E"/>
    <w:rsid w:val="0013534A"/>
    <w:rsid w:val="00143D58"/>
    <w:rsid w:val="0014405C"/>
    <w:rsid w:val="00144CE2"/>
    <w:rsid w:val="00153625"/>
    <w:rsid w:val="0015784C"/>
    <w:rsid w:val="00161656"/>
    <w:rsid w:val="00161C01"/>
    <w:rsid w:val="00162F47"/>
    <w:rsid w:val="00165745"/>
    <w:rsid w:val="0017070B"/>
    <w:rsid w:val="001718AF"/>
    <w:rsid w:val="001738A7"/>
    <w:rsid w:val="001752E3"/>
    <w:rsid w:val="00176EE2"/>
    <w:rsid w:val="00180302"/>
    <w:rsid w:val="001827A2"/>
    <w:rsid w:val="00182EA4"/>
    <w:rsid w:val="00184DFE"/>
    <w:rsid w:val="001850F7"/>
    <w:rsid w:val="00190CEB"/>
    <w:rsid w:val="001A7FC1"/>
    <w:rsid w:val="001B1A3F"/>
    <w:rsid w:val="001B609B"/>
    <w:rsid w:val="001C1267"/>
    <w:rsid w:val="001C4448"/>
    <w:rsid w:val="001D1070"/>
    <w:rsid w:val="001D17A7"/>
    <w:rsid w:val="001D4937"/>
    <w:rsid w:val="001E041B"/>
    <w:rsid w:val="001E1B8D"/>
    <w:rsid w:val="001E6B76"/>
    <w:rsid w:val="001F016C"/>
    <w:rsid w:val="001F1443"/>
    <w:rsid w:val="001F2886"/>
    <w:rsid w:val="001F58E0"/>
    <w:rsid w:val="00204270"/>
    <w:rsid w:val="002078F5"/>
    <w:rsid w:val="00210001"/>
    <w:rsid w:val="0021199F"/>
    <w:rsid w:val="00213826"/>
    <w:rsid w:val="002143E1"/>
    <w:rsid w:val="00221CE7"/>
    <w:rsid w:val="00226FC3"/>
    <w:rsid w:val="00232DCF"/>
    <w:rsid w:val="0023519C"/>
    <w:rsid w:val="002451C1"/>
    <w:rsid w:val="002452D9"/>
    <w:rsid w:val="002456EF"/>
    <w:rsid w:val="00246FB3"/>
    <w:rsid w:val="00250C31"/>
    <w:rsid w:val="00251462"/>
    <w:rsid w:val="002535F5"/>
    <w:rsid w:val="0025413D"/>
    <w:rsid w:val="002573C1"/>
    <w:rsid w:val="00261424"/>
    <w:rsid w:val="00264492"/>
    <w:rsid w:val="00265351"/>
    <w:rsid w:val="002705EA"/>
    <w:rsid w:val="00272897"/>
    <w:rsid w:val="00272AD6"/>
    <w:rsid w:val="00273806"/>
    <w:rsid w:val="00274101"/>
    <w:rsid w:val="00274719"/>
    <w:rsid w:val="002760E7"/>
    <w:rsid w:val="00276162"/>
    <w:rsid w:val="00276767"/>
    <w:rsid w:val="00276A45"/>
    <w:rsid w:val="00277FAB"/>
    <w:rsid w:val="00281CA7"/>
    <w:rsid w:val="00283336"/>
    <w:rsid w:val="00284173"/>
    <w:rsid w:val="00296A9E"/>
    <w:rsid w:val="002A02C3"/>
    <w:rsid w:val="002A11BD"/>
    <w:rsid w:val="002A3EEB"/>
    <w:rsid w:val="002A5B04"/>
    <w:rsid w:val="002A6687"/>
    <w:rsid w:val="002A7034"/>
    <w:rsid w:val="002B26EA"/>
    <w:rsid w:val="002C1E53"/>
    <w:rsid w:val="002C490F"/>
    <w:rsid w:val="002C703B"/>
    <w:rsid w:val="002C7344"/>
    <w:rsid w:val="002D4C77"/>
    <w:rsid w:val="002E36AA"/>
    <w:rsid w:val="002E4F18"/>
    <w:rsid w:val="002E50DD"/>
    <w:rsid w:val="002E6BAD"/>
    <w:rsid w:val="002F4DC7"/>
    <w:rsid w:val="002F6E05"/>
    <w:rsid w:val="002F7F81"/>
    <w:rsid w:val="00307079"/>
    <w:rsid w:val="00314D4D"/>
    <w:rsid w:val="00321763"/>
    <w:rsid w:val="00322710"/>
    <w:rsid w:val="003265AF"/>
    <w:rsid w:val="003271A2"/>
    <w:rsid w:val="003272F8"/>
    <w:rsid w:val="00331194"/>
    <w:rsid w:val="00332B5D"/>
    <w:rsid w:val="00333443"/>
    <w:rsid w:val="003376A1"/>
    <w:rsid w:val="0034197E"/>
    <w:rsid w:val="00343D3A"/>
    <w:rsid w:val="00346826"/>
    <w:rsid w:val="00353CBC"/>
    <w:rsid w:val="00357DB3"/>
    <w:rsid w:val="00365B06"/>
    <w:rsid w:val="003667BA"/>
    <w:rsid w:val="00370051"/>
    <w:rsid w:val="00373A1E"/>
    <w:rsid w:val="00377414"/>
    <w:rsid w:val="0038456A"/>
    <w:rsid w:val="0039016E"/>
    <w:rsid w:val="003A74F0"/>
    <w:rsid w:val="003B0670"/>
    <w:rsid w:val="003B67AB"/>
    <w:rsid w:val="003C50B2"/>
    <w:rsid w:val="003E2432"/>
    <w:rsid w:val="003E2F05"/>
    <w:rsid w:val="003E7B10"/>
    <w:rsid w:val="003F0A44"/>
    <w:rsid w:val="003F5992"/>
    <w:rsid w:val="00403BEB"/>
    <w:rsid w:val="00403CF7"/>
    <w:rsid w:val="004071DB"/>
    <w:rsid w:val="004073DC"/>
    <w:rsid w:val="00407733"/>
    <w:rsid w:val="004106CC"/>
    <w:rsid w:val="00410E11"/>
    <w:rsid w:val="00412874"/>
    <w:rsid w:val="00420589"/>
    <w:rsid w:val="004212CB"/>
    <w:rsid w:val="00421973"/>
    <w:rsid w:val="004230A9"/>
    <w:rsid w:val="00424C03"/>
    <w:rsid w:val="00426E9D"/>
    <w:rsid w:val="00427CBE"/>
    <w:rsid w:val="00430A8A"/>
    <w:rsid w:val="00431844"/>
    <w:rsid w:val="0043386B"/>
    <w:rsid w:val="00434392"/>
    <w:rsid w:val="0043518B"/>
    <w:rsid w:val="00440DCF"/>
    <w:rsid w:val="00447213"/>
    <w:rsid w:val="00456DF7"/>
    <w:rsid w:val="004574FA"/>
    <w:rsid w:val="00457783"/>
    <w:rsid w:val="00457C62"/>
    <w:rsid w:val="00463C43"/>
    <w:rsid w:val="00466BD1"/>
    <w:rsid w:val="00471DD4"/>
    <w:rsid w:val="004727CF"/>
    <w:rsid w:val="00491054"/>
    <w:rsid w:val="0049157F"/>
    <w:rsid w:val="00492B1D"/>
    <w:rsid w:val="004A2DC0"/>
    <w:rsid w:val="004A6692"/>
    <w:rsid w:val="004B6871"/>
    <w:rsid w:val="004C20BA"/>
    <w:rsid w:val="004D074C"/>
    <w:rsid w:val="004D37C7"/>
    <w:rsid w:val="004D39B4"/>
    <w:rsid w:val="004D78A8"/>
    <w:rsid w:val="004E1B85"/>
    <w:rsid w:val="004E1D2E"/>
    <w:rsid w:val="004E1D59"/>
    <w:rsid w:val="004E26B4"/>
    <w:rsid w:val="004E40B7"/>
    <w:rsid w:val="004E40F0"/>
    <w:rsid w:val="004E74B0"/>
    <w:rsid w:val="004F14F5"/>
    <w:rsid w:val="004F3E8A"/>
    <w:rsid w:val="004F4BE5"/>
    <w:rsid w:val="00502AA8"/>
    <w:rsid w:val="0050681B"/>
    <w:rsid w:val="00507B39"/>
    <w:rsid w:val="00510293"/>
    <w:rsid w:val="005114F7"/>
    <w:rsid w:val="0051215D"/>
    <w:rsid w:val="00517127"/>
    <w:rsid w:val="005232F7"/>
    <w:rsid w:val="00527F13"/>
    <w:rsid w:val="0053203E"/>
    <w:rsid w:val="005369B3"/>
    <w:rsid w:val="0054253D"/>
    <w:rsid w:val="005478E8"/>
    <w:rsid w:val="005543AB"/>
    <w:rsid w:val="00557107"/>
    <w:rsid w:val="00557FE4"/>
    <w:rsid w:val="005604C2"/>
    <w:rsid w:val="005647D3"/>
    <w:rsid w:val="00567530"/>
    <w:rsid w:val="00572069"/>
    <w:rsid w:val="00573502"/>
    <w:rsid w:val="00573526"/>
    <w:rsid w:val="00574262"/>
    <w:rsid w:val="0057528D"/>
    <w:rsid w:val="00576007"/>
    <w:rsid w:val="00580E2D"/>
    <w:rsid w:val="00581EF3"/>
    <w:rsid w:val="00591562"/>
    <w:rsid w:val="00592D19"/>
    <w:rsid w:val="00593487"/>
    <w:rsid w:val="005935DF"/>
    <w:rsid w:val="00593601"/>
    <w:rsid w:val="0059437C"/>
    <w:rsid w:val="00597F51"/>
    <w:rsid w:val="005A20E2"/>
    <w:rsid w:val="005A6B96"/>
    <w:rsid w:val="005A710F"/>
    <w:rsid w:val="005A7CE8"/>
    <w:rsid w:val="005B3FA5"/>
    <w:rsid w:val="005B619A"/>
    <w:rsid w:val="005B7E9B"/>
    <w:rsid w:val="005C6210"/>
    <w:rsid w:val="005C6D41"/>
    <w:rsid w:val="005D4A6E"/>
    <w:rsid w:val="005E0DF1"/>
    <w:rsid w:val="005E1CEB"/>
    <w:rsid w:val="005E4549"/>
    <w:rsid w:val="005E4B38"/>
    <w:rsid w:val="005F006B"/>
    <w:rsid w:val="005F0103"/>
    <w:rsid w:val="005F2635"/>
    <w:rsid w:val="005F2D20"/>
    <w:rsid w:val="005F3FB2"/>
    <w:rsid w:val="00602FE7"/>
    <w:rsid w:val="00605295"/>
    <w:rsid w:val="00616D7A"/>
    <w:rsid w:val="00617321"/>
    <w:rsid w:val="00620197"/>
    <w:rsid w:val="00624DF9"/>
    <w:rsid w:val="00630939"/>
    <w:rsid w:val="00631AFD"/>
    <w:rsid w:val="00635183"/>
    <w:rsid w:val="006352A5"/>
    <w:rsid w:val="006368A5"/>
    <w:rsid w:val="00641100"/>
    <w:rsid w:val="006450C2"/>
    <w:rsid w:val="0065374B"/>
    <w:rsid w:val="0065409E"/>
    <w:rsid w:val="00656779"/>
    <w:rsid w:val="006641B7"/>
    <w:rsid w:val="006641DC"/>
    <w:rsid w:val="00666305"/>
    <w:rsid w:val="00666F9A"/>
    <w:rsid w:val="00671E7F"/>
    <w:rsid w:val="00674F9D"/>
    <w:rsid w:val="0067754C"/>
    <w:rsid w:val="006810E1"/>
    <w:rsid w:val="00681910"/>
    <w:rsid w:val="00690758"/>
    <w:rsid w:val="006907F4"/>
    <w:rsid w:val="00694A91"/>
    <w:rsid w:val="00695A7C"/>
    <w:rsid w:val="006A1115"/>
    <w:rsid w:val="006A6D2E"/>
    <w:rsid w:val="006B0538"/>
    <w:rsid w:val="006B2651"/>
    <w:rsid w:val="006B3C42"/>
    <w:rsid w:val="006B7F7C"/>
    <w:rsid w:val="006C089F"/>
    <w:rsid w:val="006C57D2"/>
    <w:rsid w:val="006D145A"/>
    <w:rsid w:val="006D37D3"/>
    <w:rsid w:val="006E29E6"/>
    <w:rsid w:val="006E36EE"/>
    <w:rsid w:val="006E3ABB"/>
    <w:rsid w:val="006E6745"/>
    <w:rsid w:val="006F5079"/>
    <w:rsid w:val="006F776B"/>
    <w:rsid w:val="007008F9"/>
    <w:rsid w:val="00702D4C"/>
    <w:rsid w:val="007077ED"/>
    <w:rsid w:val="00711C85"/>
    <w:rsid w:val="007162E9"/>
    <w:rsid w:val="007206D5"/>
    <w:rsid w:val="00720930"/>
    <w:rsid w:val="007243EE"/>
    <w:rsid w:val="007320BA"/>
    <w:rsid w:val="00734569"/>
    <w:rsid w:val="007352B4"/>
    <w:rsid w:val="00736549"/>
    <w:rsid w:val="00740E82"/>
    <w:rsid w:val="00741DCE"/>
    <w:rsid w:val="0074233D"/>
    <w:rsid w:val="00742D09"/>
    <w:rsid w:val="00747213"/>
    <w:rsid w:val="00752848"/>
    <w:rsid w:val="00754A49"/>
    <w:rsid w:val="00754CC7"/>
    <w:rsid w:val="00757B32"/>
    <w:rsid w:val="00757F5F"/>
    <w:rsid w:val="00771943"/>
    <w:rsid w:val="00773BD1"/>
    <w:rsid w:val="007809CF"/>
    <w:rsid w:val="00781058"/>
    <w:rsid w:val="007865AC"/>
    <w:rsid w:val="00795314"/>
    <w:rsid w:val="007A72A7"/>
    <w:rsid w:val="007B1940"/>
    <w:rsid w:val="007C52C2"/>
    <w:rsid w:val="007C6288"/>
    <w:rsid w:val="007D33DA"/>
    <w:rsid w:val="007E08DA"/>
    <w:rsid w:val="007E184F"/>
    <w:rsid w:val="007E293E"/>
    <w:rsid w:val="007E68E6"/>
    <w:rsid w:val="00806A2F"/>
    <w:rsid w:val="008130B2"/>
    <w:rsid w:val="0081474C"/>
    <w:rsid w:val="00817B17"/>
    <w:rsid w:val="00824304"/>
    <w:rsid w:val="00833475"/>
    <w:rsid w:val="00835398"/>
    <w:rsid w:val="00841660"/>
    <w:rsid w:val="008433D3"/>
    <w:rsid w:val="0084733E"/>
    <w:rsid w:val="00847EA5"/>
    <w:rsid w:val="008648A6"/>
    <w:rsid w:val="008649DE"/>
    <w:rsid w:val="00871C81"/>
    <w:rsid w:val="008722C8"/>
    <w:rsid w:val="008800E5"/>
    <w:rsid w:val="00884FFD"/>
    <w:rsid w:val="008925A0"/>
    <w:rsid w:val="00893D2E"/>
    <w:rsid w:val="00893F22"/>
    <w:rsid w:val="00894656"/>
    <w:rsid w:val="0089600B"/>
    <w:rsid w:val="008A3728"/>
    <w:rsid w:val="008A6601"/>
    <w:rsid w:val="008A73A3"/>
    <w:rsid w:val="008A79DC"/>
    <w:rsid w:val="008A7DB6"/>
    <w:rsid w:val="008B082A"/>
    <w:rsid w:val="008B5621"/>
    <w:rsid w:val="008B64A8"/>
    <w:rsid w:val="008C3A66"/>
    <w:rsid w:val="008D6153"/>
    <w:rsid w:val="008D6DEC"/>
    <w:rsid w:val="008E0588"/>
    <w:rsid w:val="008E10FA"/>
    <w:rsid w:val="008E117B"/>
    <w:rsid w:val="008E1AE7"/>
    <w:rsid w:val="008E315D"/>
    <w:rsid w:val="008E36FF"/>
    <w:rsid w:val="008E3F34"/>
    <w:rsid w:val="008E5311"/>
    <w:rsid w:val="008F1431"/>
    <w:rsid w:val="008F55F9"/>
    <w:rsid w:val="008F6984"/>
    <w:rsid w:val="008F7813"/>
    <w:rsid w:val="009008DB"/>
    <w:rsid w:val="009018ED"/>
    <w:rsid w:val="0090401E"/>
    <w:rsid w:val="00904615"/>
    <w:rsid w:val="00904912"/>
    <w:rsid w:val="00905CBB"/>
    <w:rsid w:val="00906988"/>
    <w:rsid w:val="009072DB"/>
    <w:rsid w:val="00907BDE"/>
    <w:rsid w:val="0092304A"/>
    <w:rsid w:val="009230C6"/>
    <w:rsid w:val="0092482C"/>
    <w:rsid w:val="00931904"/>
    <w:rsid w:val="009333B7"/>
    <w:rsid w:val="00953301"/>
    <w:rsid w:val="00954999"/>
    <w:rsid w:val="00956AA0"/>
    <w:rsid w:val="00957BC4"/>
    <w:rsid w:val="009674AB"/>
    <w:rsid w:val="009676CB"/>
    <w:rsid w:val="00970D74"/>
    <w:rsid w:val="009714A4"/>
    <w:rsid w:val="00971E57"/>
    <w:rsid w:val="00974172"/>
    <w:rsid w:val="0097505F"/>
    <w:rsid w:val="009814EA"/>
    <w:rsid w:val="00982407"/>
    <w:rsid w:val="00982CFF"/>
    <w:rsid w:val="00986670"/>
    <w:rsid w:val="009962AF"/>
    <w:rsid w:val="009A4021"/>
    <w:rsid w:val="009A5F7E"/>
    <w:rsid w:val="009B2C5B"/>
    <w:rsid w:val="009B31E6"/>
    <w:rsid w:val="009B6E12"/>
    <w:rsid w:val="009C2926"/>
    <w:rsid w:val="009C5DEE"/>
    <w:rsid w:val="009C672E"/>
    <w:rsid w:val="009C779A"/>
    <w:rsid w:val="009D156B"/>
    <w:rsid w:val="009D2152"/>
    <w:rsid w:val="009D3B0A"/>
    <w:rsid w:val="009D5C3A"/>
    <w:rsid w:val="009E108D"/>
    <w:rsid w:val="009E11D8"/>
    <w:rsid w:val="009E3301"/>
    <w:rsid w:val="009E3EC9"/>
    <w:rsid w:val="009E5491"/>
    <w:rsid w:val="009F0823"/>
    <w:rsid w:val="009F26D7"/>
    <w:rsid w:val="009F47DF"/>
    <w:rsid w:val="009F706F"/>
    <w:rsid w:val="00A02871"/>
    <w:rsid w:val="00A034EA"/>
    <w:rsid w:val="00A103CC"/>
    <w:rsid w:val="00A11978"/>
    <w:rsid w:val="00A21429"/>
    <w:rsid w:val="00A21FEA"/>
    <w:rsid w:val="00A239DF"/>
    <w:rsid w:val="00A349E5"/>
    <w:rsid w:val="00A37490"/>
    <w:rsid w:val="00A37726"/>
    <w:rsid w:val="00A41468"/>
    <w:rsid w:val="00A4210E"/>
    <w:rsid w:val="00A456A2"/>
    <w:rsid w:val="00A45C1D"/>
    <w:rsid w:val="00A463E5"/>
    <w:rsid w:val="00A46FA3"/>
    <w:rsid w:val="00A5086C"/>
    <w:rsid w:val="00A50E72"/>
    <w:rsid w:val="00A5108F"/>
    <w:rsid w:val="00A52157"/>
    <w:rsid w:val="00A533CE"/>
    <w:rsid w:val="00A53F5E"/>
    <w:rsid w:val="00A53FB0"/>
    <w:rsid w:val="00A553F1"/>
    <w:rsid w:val="00A6124F"/>
    <w:rsid w:val="00A624BE"/>
    <w:rsid w:val="00A6356E"/>
    <w:rsid w:val="00A659D8"/>
    <w:rsid w:val="00A712D0"/>
    <w:rsid w:val="00A71D15"/>
    <w:rsid w:val="00A742FB"/>
    <w:rsid w:val="00A777D3"/>
    <w:rsid w:val="00A81913"/>
    <w:rsid w:val="00A823F3"/>
    <w:rsid w:val="00A91C91"/>
    <w:rsid w:val="00A932AD"/>
    <w:rsid w:val="00A95B0B"/>
    <w:rsid w:val="00AA4101"/>
    <w:rsid w:val="00AB3391"/>
    <w:rsid w:val="00AB451C"/>
    <w:rsid w:val="00AC201E"/>
    <w:rsid w:val="00AC591E"/>
    <w:rsid w:val="00AD1AAD"/>
    <w:rsid w:val="00AD4A13"/>
    <w:rsid w:val="00AD5645"/>
    <w:rsid w:val="00AE4948"/>
    <w:rsid w:val="00AF6CF7"/>
    <w:rsid w:val="00B000A4"/>
    <w:rsid w:val="00B03F77"/>
    <w:rsid w:val="00B05295"/>
    <w:rsid w:val="00B072A0"/>
    <w:rsid w:val="00B117A1"/>
    <w:rsid w:val="00B11D7B"/>
    <w:rsid w:val="00B140B4"/>
    <w:rsid w:val="00B171B1"/>
    <w:rsid w:val="00B237D3"/>
    <w:rsid w:val="00B309D7"/>
    <w:rsid w:val="00B330C6"/>
    <w:rsid w:val="00B41A64"/>
    <w:rsid w:val="00B53401"/>
    <w:rsid w:val="00B54A09"/>
    <w:rsid w:val="00B564A7"/>
    <w:rsid w:val="00B607A4"/>
    <w:rsid w:val="00B67822"/>
    <w:rsid w:val="00B7015E"/>
    <w:rsid w:val="00B742C5"/>
    <w:rsid w:val="00B76A03"/>
    <w:rsid w:val="00B77239"/>
    <w:rsid w:val="00B838A5"/>
    <w:rsid w:val="00B8444E"/>
    <w:rsid w:val="00B86867"/>
    <w:rsid w:val="00B874AA"/>
    <w:rsid w:val="00B928F2"/>
    <w:rsid w:val="00B92A56"/>
    <w:rsid w:val="00B9678F"/>
    <w:rsid w:val="00BA0AB7"/>
    <w:rsid w:val="00BA3C20"/>
    <w:rsid w:val="00BA54EE"/>
    <w:rsid w:val="00BA7742"/>
    <w:rsid w:val="00BB202C"/>
    <w:rsid w:val="00BB52C6"/>
    <w:rsid w:val="00BC0F07"/>
    <w:rsid w:val="00BC7CF0"/>
    <w:rsid w:val="00BD0897"/>
    <w:rsid w:val="00BD10C7"/>
    <w:rsid w:val="00BD6D45"/>
    <w:rsid w:val="00BE1627"/>
    <w:rsid w:val="00BE4A1B"/>
    <w:rsid w:val="00BE6B2A"/>
    <w:rsid w:val="00BF08A3"/>
    <w:rsid w:val="00BF3E08"/>
    <w:rsid w:val="00BF4E05"/>
    <w:rsid w:val="00C013C4"/>
    <w:rsid w:val="00C01944"/>
    <w:rsid w:val="00C027CB"/>
    <w:rsid w:val="00C06383"/>
    <w:rsid w:val="00C1013C"/>
    <w:rsid w:val="00C1089D"/>
    <w:rsid w:val="00C109CF"/>
    <w:rsid w:val="00C1371C"/>
    <w:rsid w:val="00C16F87"/>
    <w:rsid w:val="00C20A5B"/>
    <w:rsid w:val="00C21FB4"/>
    <w:rsid w:val="00C23351"/>
    <w:rsid w:val="00C26773"/>
    <w:rsid w:val="00C26FA3"/>
    <w:rsid w:val="00C2746D"/>
    <w:rsid w:val="00C31813"/>
    <w:rsid w:val="00C3439D"/>
    <w:rsid w:val="00C36C5D"/>
    <w:rsid w:val="00C37C75"/>
    <w:rsid w:val="00C41997"/>
    <w:rsid w:val="00C44861"/>
    <w:rsid w:val="00C45073"/>
    <w:rsid w:val="00C45D77"/>
    <w:rsid w:val="00C477C5"/>
    <w:rsid w:val="00C706DB"/>
    <w:rsid w:val="00C75E3C"/>
    <w:rsid w:val="00C77C21"/>
    <w:rsid w:val="00C8049A"/>
    <w:rsid w:val="00C82DEF"/>
    <w:rsid w:val="00C85ECF"/>
    <w:rsid w:val="00C90410"/>
    <w:rsid w:val="00C90C91"/>
    <w:rsid w:val="00C92AB9"/>
    <w:rsid w:val="00C9390F"/>
    <w:rsid w:val="00C97ADE"/>
    <w:rsid w:val="00CA1C94"/>
    <w:rsid w:val="00CA3FF4"/>
    <w:rsid w:val="00CA43EF"/>
    <w:rsid w:val="00CA48FB"/>
    <w:rsid w:val="00CB2733"/>
    <w:rsid w:val="00CB492F"/>
    <w:rsid w:val="00CB799B"/>
    <w:rsid w:val="00CB7B77"/>
    <w:rsid w:val="00CC3BC6"/>
    <w:rsid w:val="00CC581D"/>
    <w:rsid w:val="00CC780D"/>
    <w:rsid w:val="00CC7924"/>
    <w:rsid w:val="00CD1262"/>
    <w:rsid w:val="00CD1C4B"/>
    <w:rsid w:val="00CD2DC7"/>
    <w:rsid w:val="00CE2840"/>
    <w:rsid w:val="00CE6E66"/>
    <w:rsid w:val="00CE7128"/>
    <w:rsid w:val="00CE720E"/>
    <w:rsid w:val="00CE7EE7"/>
    <w:rsid w:val="00CF30BC"/>
    <w:rsid w:val="00CF440C"/>
    <w:rsid w:val="00CF74A6"/>
    <w:rsid w:val="00D026B9"/>
    <w:rsid w:val="00D029C1"/>
    <w:rsid w:val="00D10B47"/>
    <w:rsid w:val="00D12011"/>
    <w:rsid w:val="00D13902"/>
    <w:rsid w:val="00D14DFA"/>
    <w:rsid w:val="00D20145"/>
    <w:rsid w:val="00D224C4"/>
    <w:rsid w:val="00D228C5"/>
    <w:rsid w:val="00D2303D"/>
    <w:rsid w:val="00D23C19"/>
    <w:rsid w:val="00D24DFA"/>
    <w:rsid w:val="00D24F00"/>
    <w:rsid w:val="00D31E90"/>
    <w:rsid w:val="00D35723"/>
    <w:rsid w:val="00D3642F"/>
    <w:rsid w:val="00D366D9"/>
    <w:rsid w:val="00D37C1D"/>
    <w:rsid w:val="00D4084A"/>
    <w:rsid w:val="00D41968"/>
    <w:rsid w:val="00D4262B"/>
    <w:rsid w:val="00D431F1"/>
    <w:rsid w:val="00D4619F"/>
    <w:rsid w:val="00D46DEC"/>
    <w:rsid w:val="00D4736C"/>
    <w:rsid w:val="00D517EC"/>
    <w:rsid w:val="00D55052"/>
    <w:rsid w:val="00D56533"/>
    <w:rsid w:val="00D574FC"/>
    <w:rsid w:val="00D5754E"/>
    <w:rsid w:val="00D6360C"/>
    <w:rsid w:val="00D72459"/>
    <w:rsid w:val="00D73AD6"/>
    <w:rsid w:val="00D80770"/>
    <w:rsid w:val="00D80A1F"/>
    <w:rsid w:val="00D82501"/>
    <w:rsid w:val="00D8393E"/>
    <w:rsid w:val="00D84B79"/>
    <w:rsid w:val="00D86192"/>
    <w:rsid w:val="00D90B1F"/>
    <w:rsid w:val="00D92744"/>
    <w:rsid w:val="00D92C9D"/>
    <w:rsid w:val="00DA6C41"/>
    <w:rsid w:val="00DA7463"/>
    <w:rsid w:val="00DB241A"/>
    <w:rsid w:val="00DB489C"/>
    <w:rsid w:val="00DB4ED1"/>
    <w:rsid w:val="00DC117B"/>
    <w:rsid w:val="00DC309C"/>
    <w:rsid w:val="00DD1568"/>
    <w:rsid w:val="00DD7D1B"/>
    <w:rsid w:val="00DE22CF"/>
    <w:rsid w:val="00DE5DF2"/>
    <w:rsid w:val="00DE659A"/>
    <w:rsid w:val="00DF4154"/>
    <w:rsid w:val="00E00D1C"/>
    <w:rsid w:val="00E02982"/>
    <w:rsid w:val="00E0480D"/>
    <w:rsid w:val="00E0576B"/>
    <w:rsid w:val="00E06819"/>
    <w:rsid w:val="00E10375"/>
    <w:rsid w:val="00E14375"/>
    <w:rsid w:val="00E16C2F"/>
    <w:rsid w:val="00E16FFE"/>
    <w:rsid w:val="00E17E77"/>
    <w:rsid w:val="00E223EE"/>
    <w:rsid w:val="00E22402"/>
    <w:rsid w:val="00E226FB"/>
    <w:rsid w:val="00E3588B"/>
    <w:rsid w:val="00E428BB"/>
    <w:rsid w:val="00E51A36"/>
    <w:rsid w:val="00E61261"/>
    <w:rsid w:val="00E615DD"/>
    <w:rsid w:val="00E6258D"/>
    <w:rsid w:val="00E64E0D"/>
    <w:rsid w:val="00E77AA0"/>
    <w:rsid w:val="00E8149D"/>
    <w:rsid w:val="00E82EF3"/>
    <w:rsid w:val="00E862C5"/>
    <w:rsid w:val="00E86479"/>
    <w:rsid w:val="00EA3216"/>
    <w:rsid w:val="00EA4394"/>
    <w:rsid w:val="00EA443D"/>
    <w:rsid w:val="00EA479B"/>
    <w:rsid w:val="00EA6319"/>
    <w:rsid w:val="00EC0F4B"/>
    <w:rsid w:val="00EC1FF4"/>
    <w:rsid w:val="00EC33BE"/>
    <w:rsid w:val="00EC5756"/>
    <w:rsid w:val="00EC6691"/>
    <w:rsid w:val="00ED0ED0"/>
    <w:rsid w:val="00ED3BD1"/>
    <w:rsid w:val="00ED5005"/>
    <w:rsid w:val="00ED771C"/>
    <w:rsid w:val="00EF1D15"/>
    <w:rsid w:val="00EF4555"/>
    <w:rsid w:val="00EF51D9"/>
    <w:rsid w:val="00EF6313"/>
    <w:rsid w:val="00F00899"/>
    <w:rsid w:val="00F01F7E"/>
    <w:rsid w:val="00F04169"/>
    <w:rsid w:val="00F12896"/>
    <w:rsid w:val="00F21BC7"/>
    <w:rsid w:val="00F249B5"/>
    <w:rsid w:val="00F32FB3"/>
    <w:rsid w:val="00F42B32"/>
    <w:rsid w:val="00F46303"/>
    <w:rsid w:val="00F47887"/>
    <w:rsid w:val="00F55ABD"/>
    <w:rsid w:val="00F5607F"/>
    <w:rsid w:val="00F56D3E"/>
    <w:rsid w:val="00F571BA"/>
    <w:rsid w:val="00F66E95"/>
    <w:rsid w:val="00F6734F"/>
    <w:rsid w:val="00F70B57"/>
    <w:rsid w:val="00F75B1E"/>
    <w:rsid w:val="00F75CA9"/>
    <w:rsid w:val="00F76291"/>
    <w:rsid w:val="00F83514"/>
    <w:rsid w:val="00F8448F"/>
    <w:rsid w:val="00F92F24"/>
    <w:rsid w:val="00F937D7"/>
    <w:rsid w:val="00F9458E"/>
    <w:rsid w:val="00FA209C"/>
    <w:rsid w:val="00FA55E6"/>
    <w:rsid w:val="00FA632D"/>
    <w:rsid w:val="00FB787F"/>
    <w:rsid w:val="00FC3316"/>
    <w:rsid w:val="00FC3539"/>
    <w:rsid w:val="00FC42F0"/>
    <w:rsid w:val="00FD1699"/>
    <w:rsid w:val="00FD3482"/>
    <w:rsid w:val="00FD444B"/>
    <w:rsid w:val="00FD7FE4"/>
    <w:rsid w:val="00FE53C6"/>
    <w:rsid w:val="00FE6EA4"/>
    <w:rsid w:val="00FE7324"/>
    <w:rsid w:val="00FF447C"/>
    <w:rsid w:val="00FF4606"/>
    <w:rsid w:val="00FF66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1D6C69F9-D627-4819-9015-494C0205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99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5172C"/>
    <w:pPr>
      <w:jc w:val="both"/>
    </w:pPr>
    <w:rPr>
      <w:rFonts w:ascii="Tahoma" w:hAnsi="Tahoma"/>
      <w:sz w:val="24"/>
    </w:rPr>
  </w:style>
  <w:style w:type="paragraph" w:styleId="Titolo1">
    <w:name w:val="heading 1"/>
    <w:aliases w:val="H1,DO NOT USE_h1,Level 1 Topic Heading,t1,level 1,Level 1 Head,heading 1,Titolo 1.gf,Head 1,Head 11,Head 12,Head 111,Head 13,Head 112,Head 14,Head 113,Head 15,Head 114,Head 16,Head 115,Head 17,Head 116,Head 18,Head 117,Head 19,Head 118,Head 121"/>
    <w:basedOn w:val="Normale"/>
    <w:next w:val="Normale"/>
    <w:autoRedefine/>
    <w:qFormat/>
    <w:rsid w:val="00D24DFA"/>
    <w:pPr>
      <w:keepNext/>
      <w:numPr>
        <w:numId w:val="21"/>
      </w:numPr>
      <w:pBdr>
        <w:top w:val="single" w:sz="24" w:space="1" w:color="0070C0"/>
        <w:bottom w:val="single" w:sz="24" w:space="1" w:color="0070C0"/>
      </w:pBdr>
      <w:shd w:val="clear" w:color="FF0000" w:fill="auto"/>
      <w:spacing w:before="240" w:after="60"/>
      <w:jc w:val="left"/>
      <w:outlineLvl w:val="0"/>
    </w:pPr>
    <w:rPr>
      <w:rFonts w:ascii="Verdana" w:hAnsi="Verdana" w:cs="Tahoma"/>
      <w:b/>
      <w:kern w:val="28"/>
      <w:sz w:val="20"/>
    </w:rPr>
  </w:style>
  <w:style w:type="paragraph" w:styleId="Titolo2">
    <w:name w:val="heading 2"/>
    <w:aliases w:val="H2,Attribute Heading 2,Chapter Number/Appendix Letter,chn,h2,Level 2 Topic Heading,§,PARAGRAFO,CAPITOLO,2,2nd level,Header 2,2 Heading,2ndOrd (A.),Appendix Title,ah1,A1,Main Hd,Second-Order Heading,t2,Paragrafo,A.B.C.,l2,heading 2,Abschnitt,h 3"/>
    <w:basedOn w:val="Normale"/>
    <w:next w:val="Normale"/>
    <w:link w:val="Titolo2Carattere"/>
    <w:autoRedefine/>
    <w:qFormat/>
    <w:rsid w:val="00D24F00"/>
    <w:pPr>
      <w:keepNext/>
      <w:numPr>
        <w:ilvl w:val="1"/>
        <w:numId w:val="21"/>
      </w:numPr>
      <w:pBdr>
        <w:bottom w:val="single" w:sz="18" w:space="1" w:color="0070C0"/>
      </w:pBdr>
      <w:tabs>
        <w:tab w:val="left" w:pos="900"/>
        <w:tab w:val="right" w:pos="3067"/>
        <w:tab w:val="left" w:pos="3420"/>
        <w:tab w:val="left" w:pos="7920"/>
      </w:tabs>
      <w:spacing w:before="480"/>
      <w:outlineLvl w:val="1"/>
    </w:pPr>
    <w:rPr>
      <w:rFonts w:ascii="Verdana" w:hAnsi="Verdana"/>
      <w:b/>
      <w:sz w:val="20"/>
    </w:rPr>
  </w:style>
  <w:style w:type="paragraph" w:styleId="Titolo3">
    <w:name w:val="heading 3"/>
    <w:aliases w:val="H3,h3,Org Heading 1,h1,h31,h32,h33,h34,h35,h36,h37,h38,h39,h310,h311,h312,h313,h314,3rd level,3 Heading,3rdOrd (1.),Unnumbered Head,uh,UH,Third-Order Heading,t3,§§,Table Attribute Heading,3,subhead,Titolo paragrafo,summit,y,Paragraaf,head 3,l3"/>
    <w:basedOn w:val="Normale"/>
    <w:next w:val="Normale"/>
    <w:link w:val="Titolo3Carattere"/>
    <w:qFormat/>
    <w:rsid w:val="00A873C2"/>
    <w:pPr>
      <w:keepNext/>
      <w:numPr>
        <w:ilvl w:val="2"/>
        <w:numId w:val="21"/>
      </w:numPr>
      <w:pBdr>
        <w:bottom w:val="single" w:sz="8" w:space="1" w:color="0070C0"/>
      </w:pBdr>
      <w:spacing w:before="240" w:after="60"/>
      <w:outlineLvl w:val="2"/>
    </w:pPr>
    <w:rPr>
      <w:rFonts w:ascii="Verdana" w:hAnsi="Verdana"/>
      <w:b/>
      <w:sz w:val="20"/>
    </w:rPr>
  </w:style>
  <w:style w:type="paragraph" w:styleId="Titolo4">
    <w:name w:val="heading 4"/>
    <w:aliases w:val="H4,t4,h4,First Subheading,a.,Bullet 1,Unterunterabschnitt,Heading 4 Char1,Heading 4 Char Char,H4 Char Char,h4 Char Char,titolo 4 Char Char,t4 Char Char,First Subheading Char Char,H4 Char1,h4 Char1,titolo 4 Char1,t4 Char1,First Subheading Char1"/>
    <w:basedOn w:val="Normale"/>
    <w:link w:val="Titolo4Carattere"/>
    <w:qFormat/>
    <w:rsid w:val="00CD3B07"/>
    <w:pPr>
      <w:keepNext/>
      <w:numPr>
        <w:ilvl w:val="3"/>
        <w:numId w:val="21"/>
      </w:numPr>
      <w:pBdr>
        <w:bottom w:val="single" w:sz="8" w:space="1" w:color="548DD4"/>
      </w:pBdr>
      <w:spacing w:before="240" w:after="60"/>
      <w:outlineLvl w:val="3"/>
    </w:pPr>
    <w:rPr>
      <w:b/>
      <w:bCs/>
      <w:sz w:val="20"/>
      <w:szCs w:val="24"/>
    </w:rPr>
  </w:style>
  <w:style w:type="paragraph" w:styleId="Titolo5">
    <w:name w:val="heading 5"/>
    <w:aliases w:val="H5,tit5,t5,h5,Second Subheading,Ref Heading 2,rh2,Ref Heading 21,rh21,H51,h51,Second Subheading1,Ref Heading 22,rh22,H52,Ref Heading 23,rh23,H53,h52,Second Subheading2,Ref Heading 24,rh24,H54,Ref Heading 25,rh25,H55,h53,Second Subheading3,rh26"/>
    <w:basedOn w:val="Normale"/>
    <w:next w:val="Normale"/>
    <w:qFormat/>
    <w:rsid w:val="00012513"/>
    <w:pPr>
      <w:numPr>
        <w:ilvl w:val="4"/>
        <w:numId w:val="21"/>
      </w:numPr>
      <w:spacing w:before="240" w:after="60"/>
      <w:outlineLvl w:val="4"/>
    </w:pPr>
    <w:rPr>
      <w:b/>
    </w:rPr>
  </w:style>
  <w:style w:type="paragraph" w:styleId="Titolo6">
    <w:name w:val="heading 6"/>
    <w:aliases w:val="H6,h6,Third Subheading,Ref Heading 3,rh3,Ref Heading 31,rh31,Ref Heading 32,rh32,h61,Third Subheading1,Ref Heading 33,rh33,Ref Heading 34,rh34,h62,Third Subheading2,Ref Heading 35,rh35,Ref Heading 36,rh36,Ref Heading 37,rh37,Ref Heading 38,T6,5"/>
    <w:basedOn w:val="Normale"/>
    <w:next w:val="Normale"/>
    <w:qFormat/>
    <w:rsid w:val="00012513"/>
    <w:pPr>
      <w:numPr>
        <w:ilvl w:val="5"/>
        <w:numId w:val="21"/>
      </w:numPr>
      <w:spacing w:before="240" w:after="60"/>
      <w:outlineLvl w:val="5"/>
    </w:pPr>
    <w:rPr>
      <w:rFonts w:ascii="Times New Roman" w:hAnsi="Times New Roman"/>
      <w:i/>
    </w:rPr>
  </w:style>
  <w:style w:type="paragraph" w:styleId="Titolo7">
    <w:name w:val="heading 7"/>
    <w:aliases w:val="sottopar11111,ASAPHeading 7,ITT t7,PA Appendix Major,Heading 7 (do not use),7,h7,Annexe 1,letter list,lettered list,letter list1,lettered list1,letter list2,lettered list2,letter list11,lettered list11,letter list3,lettered list3,letter list12"/>
    <w:basedOn w:val="Normale"/>
    <w:next w:val="Normale"/>
    <w:qFormat/>
    <w:rsid w:val="00012513"/>
    <w:pPr>
      <w:numPr>
        <w:ilvl w:val="6"/>
        <w:numId w:val="21"/>
      </w:numPr>
      <w:spacing w:before="240" w:after="60"/>
      <w:outlineLvl w:val="6"/>
    </w:pPr>
    <w:rPr>
      <w:sz w:val="20"/>
    </w:rPr>
  </w:style>
  <w:style w:type="paragraph" w:styleId="Titolo8">
    <w:name w:val="heading 8"/>
    <w:aliases w:val="Titolo8,Heading 8 Char,ASAPHeading 8,Heading 8 (do not use),8,h8,ITT t8,PA Appendix Minor,action,action1,action2,action11,action3,action4,action5,action6,action7,action12,action21,action111,action31,action8,action13,action22,action112,action32"/>
    <w:basedOn w:val="Normale"/>
    <w:next w:val="Normale"/>
    <w:qFormat/>
    <w:rsid w:val="00012513"/>
    <w:pPr>
      <w:numPr>
        <w:ilvl w:val="7"/>
        <w:numId w:val="2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aliases w:val="App Heading,Titolo9,ASAPHeading 9,Appendix,Heading 9 (do not use),9,h9,ITT t9,progress,progress1,progress2,progress11,progress3,progress4,progress5,progress6,progress7,progress12,progress21,progress111,progress31,progress8,progress13,progress9"/>
    <w:basedOn w:val="Normale"/>
    <w:next w:val="Normale"/>
    <w:qFormat/>
    <w:rsid w:val="00012513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uiPriority w:val="99"/>
    <w:rsid w:val="00DD3566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3145C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1">
    <w:name w:val="toc 1"/>
    <w:basedOn w:val="Normale"/>
    <w:next w:val="Normale"/>
    <w:autoRedefine/>
    <w:uiPriority w:val="39"/>
    <w:rsid w:val="001E3D80"/>
    <w:pPr>
      <w:tabs>
        <w:tab w:val="left" w:pos="660"/>
        <w:tab w:val="right" w:leader="dot" w:pos="7077"/>
      </w:tabs>
    </w:pPr>
    <w:rPr>
      <w:b/>
    </w:rPr>
  </w:style>
  <w:style w:type="paragraph" w:styleId="Sommario2">
    <w:name w:val="toc 2"/>
    <w:basedOn w:val="Normale"/>
    <w:next w:val="Normale"/>
    <w:autoRedefine/>
    <w:uiPriority w:val="39"/>
    <w:rsid w:val="00012513"/>
    <w:pPr>
      <w:ind w:left="220"/>
    </w:pPr>
  </w:style>
  <w:style w:type="paragraph" w:styleId="Sommario3">
    <w:name w:val="toc 3"/>
    <w:basedOn w:val="Normale"/>
    <w:next w:val="Normale"/>
    <w:autoRedefine/>
    <w:uiPriority w:val="39"/>
    <w:rsid w:val="00012513"/>
    <w:pPr>
      <w:ind w:left="440"/>
    </w:pPr>
  </w:style>
  <w:style w:type="paragraph" w:styleId="Sommario4">
    <w:name w:val="toc 4"/>
    <w:basedOn w:val="Normale"/>
    <w:next w:val="Normale"/>
    <w:autoRedefine/>
    <w:uiPriority w:val="39"/>
    <w:rsid w:val="00012513"/>
    <w:pPr>
      <w:ind w:left="660"/>
    </w:pPr>
  </w:style>
  <w:style w:type="paragraph" w:styleId="Sommario5">
    <w:name w:val="toc 5"/>
    <w:basedOn w:val="Normale"/>
    <w:next w:val="Normale"/>
    <w:autoRedefine/>
    <w:uiPriority w:val="39"/>
    <w:rsid w:val="00012513"/>
    <w:pPr>
      <w:ind w:left="880"/>
    </w:pPr>
  </w:style>
  <w:style w:type="paragraph" w:styleId="Sommario6">
    <w:name w:val="toc 6"/>
    <w:basedOn w:val="Normale"/>
    <w:next w:val="Normale"/>
    <w:autoRedefine/>
    <w:uiPriority w:val="39"/>
    <w:rsid w:val="00012513"/>
    <w:pPr>
      <w:ind w:left="1100"/>
    </w:pPr>
  </w:style>
  <w:style w:type="paragraph" w:styleId="Sommario7">
    <w:name w:val="toc 7"/>
    <w:basedOn w:val="Normale"/>
    <w:next w:val="Normale"/>
    <w:autoRedefine/>
    <w:uiPriority w:val="39"/>
    <w:rsid w:val="00012513"/>
    <w:pPr>
      <w:ind w:left="1320"/>
    </w:pPr>
  </w:style>
  <w:style w:type="paragraph" w:styleId="Sommario8">
    <w:name w:val="toc 8"/>
    <w:basedOn w:val="Normale"/>
    <w:next w:val="Normale"/>
    <w:autoRedefine/>
    <w:uiPriority w:val="39"/>
    <w:rsid w:val="00012513"/>
    <w:pPr>
      <w:ind w:left="1540"/>
    </w:pPr>
  </w:style>
  <w:style w:type="paragraph" w:styleId="Sommario9">
    <w:name w:val="toc 9"/>
    <w:basedOn w:val="Normale"/>
    <w:next w:val="Normale"/>
    <w:autoRedefine/>
    <w:uiPriority w:val="39"/>
    <w:rsid w:val="00012513"/>
    <w:pPr>
      <w:ind w:left="1760"/>
    </w:pPr>
  </w:style>
  <w:style w:type="paragraph" w:styleId="Testofumetto">
    <w:name w:val="Balloon Text"/>
    <w:basedOn w:val="Normale"/>
    <w:semiHidden/>
    <w:rsid w:val="00012513"/>
    <w:rPr>
      <w:rFonts w:cs="Tahoma"/>
      <w:sz w:val="16"/>
      <w:szCs w:val="16"/>
    </w:rPr>
  </w:style>
  <w:style w:type="paragraph" w:styleId="Didascalia">
    <w:name w:val="caption"/>
    <w:aliases w:val="figura,DTSBeschriftung,caption,Caption - Centre Graphic,Caption2,Caption Char,Caption Char1 Char,Caption Char Char Char,Caption Char1 Char Char Char,Caption Char Char Char1 Char Char,Caption Char1 Char Char Char Char Char,figura1,figura2,c,co"/>
    <w:basedOn w:val="Normale"/>
    <w:next w:val="Normale"/>
    <w:link w:val="DidascaliaCarattere"/>
    <w:uiPriority w:val="35"/>
    <w:qFormat/>
    <w:rsid w:val="00012513"/>
    <w:pPr>
      <w:spacing w:before="120" w:after="120"/>
    </w:pPr>
    <w:rPr>
      <w:b/>
      <w:bCs/>
      <w:sz w:val="20"/>
    </w:rPr>
  </w:style>
  <w:style w:type="paragraph" w:styleId="Indicedellefigure">
    <w:name w:val="table of figures"/>
    <w:basedOn w:val="Normale"/>
    <w:next w:val="Normale"/>
    <w:semiHidden/>
    <w:rsid w:val="00012513"/>
    <w:pPr>
      <w:ind w:left="440" w:hanging="440"/>
      <w:jc w:val="left"/>
    </w:pPr>
    <w:rPr>
      <w:szCs w:val="24"/>
    </w:rPr>
  </w:style>
  <w:style w:type="paragraph" w:styleId="Intestazione">
    <w:name w:val="header"/>
    <w:aliases w:val="Even,hd,L1 Header,ITT i,Header/Footer,header odd,Hyphen"/>
    <w:basedOn w:val="Normale"/>
    <w:link w:val="IntestazioneCarattere"/>
    <w:uiPriority w:val="99"/>
    <w:rsid w:val="00AB78F0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AB78F0"/>
    <w:pPr>
      <w:tabs>
        <w:tab w:val="center" w:pos="4819"/>
        <w:tab w:val="right" w:pos="9638"/>
      </w:tabs>
    </w:pPr>
  </w:style>
  <w:style w:type="paragraph" w:customStyle="1" w:styleId="Rientro1">
    <w:name w:val="Rientro 1"/>
    <w:basedOn w:val="Normale"/>
    <w:link w:val="Rientro1Carattere"/>
    <w:rsid w:val="00927F73"/>
    <w:pPr>
      <w:ind w:left="567"/>
    </w:pPr>
    <w:rPr>
      <w:rFonts w:cs="Tahoma"/>
      <w:szCs w:val="24"/>
    </w:rPr>
  </w:style>
  <w:style w:type="character" w:customStyle="1" w:styleId="Rientro1Carattere">
    <w:name w:val="Rientro 1 Carattere"/>
    <w:link w:val="Rientro1"/>
    <w:rsid w:val="00632A5E"/>
    <w:rPr>
      <w:rFonts w:ascii="Tahoma" w:hAnsi="Tahoma" w:cs="Tahoma"/>
      <w:sz w:val="24"/>
      <w:szCs w:val="24"/>
      <w:lang w:val="it-IT" w:eastAsia="it-IT" w:bidi="ar-SA"/>
    </w:rPr>
  </w:style>
  <w:style w:type="paragraph" w:customStyle="1" w:styleId="PuntoElenco2">
    <w:name w:val="Punto Elenco 2"/>
    <w:basedOn w:val="PuntoElenco1"/>
    <w:rsid w:val="002F4592"/>
    <w:pPr>
      <w:numPr>
        <w:numId w:val="2"/>
      </w:numPr>
      <w:tabs>
        <w:tab w:val="clear" w:pos="1636"/>
        <w:tab w:val="num" w:pos="1985"/>
      </w:tabs>
      <w:ind w:left="1985" w:hanging="425"/>
    </w:pPr>
  </w:style>
  <w:style w:type="character" w:customStyle="1" w:styleId="Heading3CharCarattere">
    <w:name w:val="Heading 3 Char Carattere"/>
    <w:rsid w:val="003B38F1"/>
    <w:rPr>
      <w:rFonts w:ascii="Arial" w:hAnsi="Arial" w:cs="Arial"/>
      <w:b/>
      <w:bCs/>
      <w:lang w:val="en-US" w:eastAsia="en-US" w:bidi="ar-SA"/>
    </w:rPr>
  </w:style>
  <w:style w:type="paragraph" w:customStyle="1" w:styleId="Normale2">
    <w:name w:val="Normale2"/>
    <w:basedOn w:val="Normale"/>
    <w:rsid w:val="00313F4F"/>
    <w:pPr>
      <w:spacing w:after="60"/>
      <w:ind w:left="284"/>
    </w:pPr>
    <w:rPr>
      <w:sz w:val="22"/>
    </w:rPr>
  </w:style>
  <w:style w:type="paragraph" w:customStyle="1" w:styleId="Normale3">
    <w:name w:val="Normale3"/>
    <w:basedOn w:val="Normale"/>
    <w:rsid w:val="00313F4F"/>
    <w:pPr>
      <w:spacing w:after="60"/>
      <w:ind w:left="567"/>
    </w:pPr>
    <w:rPr>
      <w:rFonts w:cs="Tahoma"/>
      <w:sz w:val="22"/>
      <w:szCs w:val="24"/>
    </w:rPr>
  </w:style>
  <w:style w:type="paragraph" w:customStyle="1" w:styleId="PuntoElenco1">
    <w:name w:val="Punto Elenco 1"/>
    <w:basedOn w:val="Normale"/>
    <w:autoRedefine/>
    <w:rsid w:val="002F4592"/>
    <w:pPr>
      <w:numPr>
        <w:numId w:val="3"/>
      </w:numPr>
      <w:spacing w:after="60"/>
    </w:pPr>
  </w:style>
  <w:style w:type="character" w:styleId="Collegamentovisitato">
    <w:name w:val="FollowedHyperlink"/>
    <w:rsid w:val="002E5C7D"/>
    <w:rPr>
      <w:color w:val="800080"/>
      <w:u w:val="single"/>
    </w:rPr>
  </w:style>
  <w:style w:type="paragraph" w:styleId="Rientronormale">
    <w:name w:val="Normal Indent"/>
    <w:basedOn w:val="Normale"/>
    <w:next w:val="Normale"/>
    <w:rsid w:val="00FE04E3"/>
    <w:pPr>
      <w:keepLines/>
      <w:spacing w:before="120" w:line="280" w:lineRule="atLeast"/>
      <w:ind w:left="851"/>
    </w:pPr>
    <w:rPr>
      <w:rFonts w:ascii="Tms Rmn" w:hAnsi="Tms Rmn"/>
    </w:rPr>
  </w:style>
  <w:style w:type="paragraph" w:customStyle="1" w:styleId="Corpotesto1">
    <w:name w:val="Corpo testo1"/>
    <w:aliases w:val="Body Text,descriptionbullets,Body Text Char1,Body Text Char2 Char,Body Text Char1 Char Char,Corpo del testo Carattere Carattere Carattere Char Char Char,Corpo del testo Carattere Carattere Carattere Carattere Char1 Char Char,Para,b"/>
    <w:basedOn w:val="Normale"/>
    <w:link w:val="CorpodeltestoCarattere"/>
    <w:rsid w:val="00765885"/>
    <w:pPr>
      <w:spacing w:after="120"/>
    </w:pPr>
  </w:style>
  <w:style w:type="paragraph" w:customStyle="1" w:styleId="testo">
    <w:name w:val="testo"/>
    <w:basedOn w:val="Normale"/>
    <w:rsid w:val="00765885"/>
    <w:pPr>
      <w:spacing w:before="100" w:beforeAutospacing="1" w:after="100" w:afterAutospacing="1"/>
      <w:jc w:val="left"/>
    </w:pPr>
    <w:rPr>
      <w:rFonts w:ascii="Verdana" w:hAnsi="Verdana"/>
      <w:color w:val="FFFFFF"/>
      <w:sz w:val="19"/>
      <w:szCs w:val="19"/>
    </w:rPr>
  </w:style>
  <w:style w:type="paragraph" w:customStyle="1" w:styleId="Indentato2">
    <w:name w:val="Indentato 2"/>
    <w:rsid w:val="00D32CE1"/>
    <w:pPr>
      <w:ind w:left="567" w:hanging="283"/>
      <w:jc w:val="both"/>
    </w:pPr>
    <w:rPr>
      <w:noProof/>
      <w:sz w:val="26"/>
    </w:rPr>
  </w:style>
  <w:style w:type="paragraph" w:styleId="Primorientrocorpodeltesto">
    <w:name w:val="Body Text First Indent"/>
    <w:basedOn w:val="Corpotesto1"/>
    <w:rsid w:val="00B33066"/>
    <w:pPr>
      <w:ind w:firstLine="210"/>
    </w:pPr>
  </w:style>
  <w:style w:type="paragraph" w:styleId="Rientrocorpodeltesto">
    <w:name w:val="Body Text Indent"/>
    <w:basedOn w:val="Normale"/>
    <w:rsid w:val="00B33066"/>
    <w:pPr>
      <w:suppressAutoHyphens/>
      <w:spacing w:after="120"/>
      <w:ind w:left="283"/>
      <w:jc w:val="left"/>
    </w:pPr>
    <w:rPr>
      <w:rFonts w:ascii="Times New Roman" w:hAnsi="Times New Roman"/>
      <w:szCs w:val="24"/>
    </w:rPr>
  </w:style>
  <w:style w:type="character" w:customStyle="1" w:styleId="Rientro1CarattereCarattere">
    <w:name w:val="Rientro 1 Carattere Carattere"/>
    <w:rsid w:val="00BB0492"/>
    <w:rPr>
      <w:rFonts w:ascii="Tahoma" w:hAnsi="Tahoma" w:cs="Tahoma"/>
      <w:sz w:val="24"/>
      <w:szCs w:val="24"/>
      <w:lang w:val="it-IT" w:eastAsia="it-IT" w:bidi="ar-SA"/>
    </w:rPr>
  </w:style>
  <w:style w:type="character" w:customStyle="1" w:styleId="WW8Num5z5">
    <w:name w:val="WW8Num5z5"/>
    <w:rsid w:val="004478AA"/>
    <w:rPr>
      <w:rFonts w:ascii="Wingdings" w:hAnsi="Wingdings"/>
    </w:rPr>
  </w:style>
  <w:style w:type="paragraph" w:styleId="Puntoelenco">
    <w:name w:val="List Bullet"/>
    <w:aliases w:val="UL,UL1,UL2,UL3,List Bullet Char, Char1 Char"/>
    <w:basedOn w:val="Normale"/>
    <w:link w:val="PuntoelencoCarattere"/>
    <w:autoRedefine/>
    <w:rsid w:val="00BF2DC7"/>
    <w:pPr>
      <w:tabs>
        <w:tab w:val="num" w:pos="1068"/>
      </w:tabs>
      <w:spacing w:after="40"/>
    </w:pPr>
    <w:rPr>
      <w:rFonts w:cs="Tahoma"/>
      <w:sz w:val="22"/>
      <w:szCs w:val="22"/>
    </w:rPr>
  </w:style>
  <w:style w:type="paragraph" w:styleId="Puntoelenco20">
    <w:name w:val="List Bullet 2"/>
    <w:basedOn w:val="Normale"/>
    <w:autoRedefine/>
    <w:rsid w:val="00057369"/>
    <w:pPr>
      <w:spacing w:after="80"/>
      <w:ind w:left="1134"/>
    </w:pPr>
    <w:rPr>
      <w:rFonts w:ascii="Garamond" w:hAnsi="Garamond"/>
    </w:rPr>
  </w:style>
  <w:style w:type="paragraph" w:styleId="Corpodeltesto3">
    <w:name w:val="Body Text 3"/>
    <w:basedOn w:val="Normale"/>
    <w:rsid w:val="00A930C3"/>
    <w:pPr>
      <w:spacing w:after="120"/>
    </w:pPr>
    <w:rPr>
      <w:sz w:val="16"/>
      <w:szCs w:val="16"/>
    </w:rPr>
  </w:style>
  <w:style w:type="paragraph" w:styleId="Puntoelenco3">
    <w:name w:val="List Bullet 3"/>
    <w:basedOn w:val="Normale"/>
    <w:rsid w:val="00A930C3"/>
    <w:pPr>
      <w:numPr>
        <w:numId w:val="4"/>
      </w:numPr>
    </w:pPr>
  </w:style>
  <w:style w:type="paragraph" w:customStyle="1" w:styleId="Puntoelencotab">
    <w:name w:val="Punto elencotab"/>
    <w:basedOn w:val="Puntoelenco3"/>
    <w:rsid w:val="00A930C3"/>
    <w:pPr>
      <w:numPr>
        <w:numId w:val="5"/>
      </w:numPr>
      <w:tabs>
        <w:tab w:val="left" w:pos="355"/>
      </w:tabs>
    </w:pPr>
    <w:rPr>
      <w:rFonts w:ascii="Verdana" w:hAnsi="Verdana"/>
      <w:bCs/>
      <w:sz w:val="18"/>
      <w:lang w:val="en-GB" w:eastAsia="en-US"/>
    </w:rPr>
  </w:style>
  <w:style w:type="paragraph" w:styleId="Puntoelenco4">
    <w:name w:val="List Bullet 4"/>
    <w:basedOn w:val="Normale"/>
    <w:rsid w:val="00B63B69"/>
    <w:pPr>
      <w:numPr>
        <w:numId w:val="6"/>
      </w:numPr>
    </w:pPr>
  </w:style>
  <w:style w:type="paragraph" w:styleId="Rientrocorpodeltesto3">
    <w:name w:val="Body Text Indent 3"/>
    <w:basedOn w:val="Normale"/>
    <w:rsid w:val="00B63B69"/>
    <w:pPr>
      <w:spacing w:after="120"/>
      <w:ind w:left="283"/>
    </w:pPr>
    <w:rPr>
      <w:sz w:val="16"/>
      <w:szCs w:val="16"/>
    </w:rPr>
  </w:style>
  <w:style w:type="paragraph" w:customStyle="1" w:styleId="alla">
    <w:name w:val="alla"/>
    <w:basedOn w:val="Normale"/>
    <w:rsid w:val="00B63B69"/>
    <w:pPr>
      <w:spacing w:line="479" w:lineRule="atLeast"/>
    </w:pPr>
    <w:rPr>
      <w:rFonts w:ascii="Courier New" w:hAnsi="Courier New"/>
    </w:rPr>
  </w:style>
  <w:style w:type="paragraph" w:customStyle="1" w:styleId="Corpodeltesto31">
    <w:name w:val="Corpo del testo 31"/>
    <w:basedOn w:val="Normale"/>
    <w:rsid w:val="00B63B69"/>
    <w:pPr>
      <w:spacing w:before="120" w:line="360" w:lineRule="atLeast"/>
      <w:jc w:val="center"/>
    </w:pPr>
    <w:rPr>
      <w:rFonts w:ascii="CG Omega (W1)" w:hAnsi="CG Omega (W1)"/>
      <w:b/>
      <w:color w:val="008000"/>
      <w:sz w:val="22"/>
    </w:rPr>
  </w:style>
  <w:style w:type="paragraph" w:styleId="Testocommento">
    <w:name w:val="annotation text"/>
    <w:basedOn w:val="Normale"/>
    <w:link w:val="TestocommentoCarattere"/>
    <w:semiHidden/>
    <w:rsid w:val="00B63B69"/>
    <w:pPr>
      <w:jc w:val="left"/>
    </w:pPr>
    <w:rPr>
      <w:rFonts w:ascii="Times New Roman" w:hAnsi="Times New Roman"/>
      <w:sz w:val="20"/>
    </w:rPr>
  </w:style>
  <w:style w:type="paragraph" w:styleId="NormaleWeb">
    <w:name w:val="Normal (Web)"/>
    <w:basedOn w:val="Normale"/>
    <w:rsid w:val="00B63B69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stile16">
    <w:name w:val="stile16"/>
    <w:basedOn w:val="Normale"/>
    <w:rsid w:val="00B63B69"/>
    <w:pPr>
      <w:spacing w:before="100" w:beforeAutospacing="1" w:after="100" w:afterAutospacing="1"/>
      <w:jc w:val="left"/>
    </w:pPr>
    <w:rPr>
      <w:rFonts w:ascii="Verdana" w:hAnsi="Verdana"/>
      <w:color w:val="000000"/>
      <w:sz w:val="22"/>
      <w:szCs w:val="22"/>
    </w:rPr>
  </w:style>
  <w:style w:type="paragraph" w:customStyle="1" w:styleId="DefaultParagraphFontChar">
    <w:name w:val="Default Paragraph Font Char"/>
    <w:aliases w:val="Default Paragraph Font Para Char Char"/>
    <w:basedOn w:val="Normale"/>
    <w:rsid w:val="00B63B69"/>
    <w:pPr>
      <w:spacing w:after="160" w:line="240" w:lineRule="exact"/>
      <w:jc w:val="left"/>
    </w:pPr>
    <w:rPr>
      <w:rFonts w:ascii="Arial" w:hAnsi="Arial" w:cs="Arial"/>
      <w:sz w:val="22"/>
      <w:lang w:val="en-US" w:eastAsia="en-US"/>
    </w:rPr>
  </w:style>
  <w:style w:type="paragraph" w:styleId="Testonormale">
    <w:name w:val="Plain Text"/>
    <w:basedOn w:val="Normale"/>
    <w:rsid w:val="008A7B5D"/>
    <w:pPr>
      <w:autoSpaceDE w:val="0"/>
      <w:autoSpaceDN w:val="0"/>
      <w:jc w:val="left"/>
    </w:pPr>
    <w:rPr>
      <w:rFonts w:ascii="Courier New" w:hAnsi="Courier New" w:cs="Courier New"/>
      <w:sz w:val="20"/>
    </w:rPr>
  </w:style>
  <w:style w:type="paragraph" w:styleId="Corpodeltesto2">
    <w:name w:val="Body Text 2"/>
    <w:aliases w:val="Corpo del testo 2 Carattere Carattere Carattere,Corpo del testo 2 Carattere Carattere Carattere Carattere Carattere,Corpo del testo 21,Corpo del testo 2 Carattere Carattere Carattere1"/>
    <w:basedOn w:val="Normale"/>
    <w:link w:val="Corpodeltesto2Carattere"/>
    <w:rsid w:val="000D078B"/>
    <w:pPr>
      <w:spacing w:after="120" w:line="480" w:lineRule="auto"/>
      <w:ind w:left="709"/>
    </w:pPr>
    <w:rPr>
      <w:rFonts w:ascii="Arial" w:hAnsi="Arial"/>
    </w:rPr>
  </w:style>
  <w:style w:type="paragraph" w:customStyle="1" w:styleId="Eaoaeaa">
    <w:name w:val="Eaoae?aa"/>
    <w:basedOn w:val="Normale"/>
    <w:rsid w:val="000A3963"/>
    <w:pPr>
      <w:widowControl w:val="0"/>
      <w:tabs>
        <w:tab w:val="center" w:pos="4153"/>
        <w:tab w:val="right" w:pos="8306"/>
      </w:tabs>
      <w:jc w:val="left"/>
    </w:pPr>
    <w:rPr>
      <w:rFonts w:ascii="Times New Roman" w:hAnsi="Times New Roman"/>
      <w:sz w:val="20"/>
      <w:lang w:val="en-US"/>
    </w:rPr>
  </w:style>
  <w:style w:type="paragraph" w:customStyle="1" w:styleId="Risultato">
    <w:name w:val="Risultato"/>
    <w:basedOn w:val="Corpotesto1"/>
    <w:autoRedefine/>
    <w:rsid w:val="000A3963"/>
    <w:pPr>
      <w:numPr>
        <w:numId w:val="7"/>
      </w:numPr>
      <w:spacing w:after="60" w:line="220" w:lineRule="atLeast"/>
      <w:ind w:right="7"/>
      <w:jc w:val="left"/>
    </w:pPr>
    <w:rPr>
      <w:rFonts w:ascii="Times New Roman" w:hAnsi="Times New Roman"/>
      <w:sz w:val="20"/>
      <w:lang w:val="en-GB" w:eastAsia="en-US"/>
    </w:rPr>
  </w:style>
  <w:style w:type="paragraph" w:customStyle="1" w:styleId="Citt">
    <w:name w:val="Città"/>
    <w:basedOn w:val="Corpotesto1"/>
    <w:next w:val="Corpotesto1"/>
    <w:rsid w:val="00E714B3"/>
    <w:pPr>
      <w:keepNext/>
      <w:spacing w:after="220" w:line="220" w:lineRule="atLeast"/>
    </w:pPr>
    <w:rPr>
      <w:rFonts w:ascii="Arial" w:hAnsi="Arial"/>
      <w:spacing w:val="-5"/>
      <w:sz w:val="20"/>
      <w:lang w:eastAsia="en-US"/>
    </w:rPr>
  </w:style>
  <w:style w:type="paragraph" w:customStyle="1" w:styleId="Elencopuntato">
    <w:name w:val="Elenco puntato"/>
    <w:basedOn w:val="Normale"/>
    <w:rsid w:val="00B5115F"/>
    <w:pPr>
      <w:numPr>
        <w:numId w:val="8"/>
      </w:numPr>
    </w:pPr>
    <w:rPr>
      <w:rFonts w:ascii="Arial" w:hAnsi="Arial"/>
      <w:sz w:val="22"/>
      <w:szCs w:val="22"/>
    </w:rPr>
  </w:style>
  <w:style w:type="character" w:styleId="Numeropagina">
    <w:name w:val="page number"/>
    <w:basedOn w:val="Carpredefinitoparagrafo"/>
    <w:rsid w:val="006345DE"/>
  </w:style>
  <w:style w:type="paragraph" w:styleId="Rientrocorpodeltesto2">
    <w:name w:val="Body Text Indent 2"/>
    <w:basedOn w:val="Normale"/>
    <w:rsid w:val="006345DE"/>
    <w:pPr>
      <w:spacing w:before="120" w:after="120"/>
      <w:ind w:left="708"/>
      <w:jc w:val="left"/>
    </w:pPr>
    <w:rPr>
      <w:rFonts w:ascii="Times New Roman" w:hAnsi="Times New Roman"/>
      <w:sz w:val="22"/>
      <w:szCs w:val="24"/>
    </w:rPr>
  </w:style>
  <w:style w:type="paragraph" w:customStyle="1" w:styleId="sottoparagrafo1">
    <w:name w:val="sottoparagrafo1"/>
    <w:autoRedefine/>
    <w:rsid w:val="006345DE"/>
    <w:rPr>
      <w:b/>
      <w:sz w:val="26"/>
      <w:u w:val="single"/>
    </w:rPr>
  </w:style>
  <w:style w:type="paragraph" w:styleId="Elenco">
    <w:name w:val="List"/>
    <w:basedOn w:val="Normale"/>
    <w:rsid w:val="006345DE"/>
    <w:pPr>
      <w:spacing w:after="240" w:line="360" w:lineRule="auto"/>
    </w:pPr>
    <w:rPr>
      <w:rFonts w:ascii="Times New Roman" w:hAnsi="Times New Roman"/>
      <w:spacing w:val="20"/>
      <w:sz w:val="22"/>
    </w:rPr>
  </w:style>
  <w:style w:type="character" w:customStyle="1" w:styleId="smalltext1">
    <w:name w:val="smalltext1"/>
    <w:rsid w:val="006345DE"/>
    <w:rPr>
      <w:rFonts w:ascii="Arial" w:hAnsi="Arial" w:cs="Arial" w:hint="default"/>
      <w:b w:val="0"/>
      <w:bCs w:val="0"/>
      <w:color w:val="000000"/>
      <w:sz w:val="20"/>
      <w:szCs w:val="20"/>
    </w:rPr>
  </w:style>
  <w:style w:type="paragraph" w:customStyle="1" w:styleId="Bulletlivello2">
    <w:name w:val="Bullet livello 2"/>
    <w:basedOn w:val="Normale"/>
    <w:rsid w:val="006345DE"/>
    <w:pPr>
      <w:numPr>
        <w:numId w:val="9"/>
      </w:numPr>
      <w:tabs>
        <w:tab w:val="clear" w:pos="360"/>
        <w:tab w:val="num" w:pos="720"/>
      </w:tabs>
      <w:ind w:left="720"/>
      <w:jc w:val="left"/>
    </w:pPr>
    <w:rPr>
      <w:rFonts w:ascii="Times New Roman" w:hAnsi="Times New Roman"/>
      <w:szCs w:val="24"/>
    </w:rPr>
  </w:style>
  <w:style w:type="paragraph" w:customStyle="1" w:styleId="7-Normale">
    <w:name w:val="7-Normale"/>
    <w:basedOn w:val="Normale"/>
    <w:rsid w:val="006345DE"/>
    <w:pPr>
      <w:spacing w:before="240"/>
      <w:ind w:left="709"/>
    </w:pPr>
    <w:rPr>
      <w:rFonts w:ascii="Times New Roman" w:hAnsi="Times New Roman"/>
    </w:rPr>
  </w:style>
  <w:style w:type="paragraph" w:customStyle="1" w:styleId="Aaoeeu">
    <w:name w:val="Aaoeeu"/>
    <w:rsid w:val="006345DE"/>
    <w:pPr>
      <w:widowControl w:val="0"/>
    </w:pPr>
    <w:rPr>
      <w:lang w:val="en-US"/>
    </w:rPr>
  </w:style>
  <w:style w:type="paragraph" w:customStyle="1" w:styleId="Aeeaoaeaa1">
    <w:name w:val="A?eeaoae?aa 1"/>
    <w:basedOn w:val="Aaoeeu"/>
    <w:next w:val="Aaoeeu"/>
    <w:rsid w:val="006345DE"/>
    <w:pPr>
      <w:keepNext/>
      <w:jc w:val="right"/>
    </w:pPr>
    <w:rPr>
      <w:b/>
    </w:rPr>
  </w:style>
  <w:style w:type="paragraph" w:customStyle="1" w:styleId="OiaeaeiYiio2">
    <w:name w:val="O?ia eaeiYiio 2"/>
    <w:basedOn w:val="Aaoeeu"/>
    <w:rsid w:val="006345DE"/>
    <w:pPr>
      <w:jc w:val="right"/>
    </w:pPr>
    <w:rPr>
      <w:i/>
      <w:sz w:val="16"/>
    </w:rPr>
  </w:style>
  <w:style w:type="paragraph" w:customStyle="1" w:styleId="Aeeaoaeaa2">
    <w:name w:val="A?eeaoae?aa 2"/>
    <w:basedOn w:val="Aaoeeu"/>
    <w:next w:val="Aaoeeu"/>
    <w:rsid w:val="006345DE"/>
    <w:pPr>
      <w:keepNext/>
      <w:jc w:val="right"/>
    </w:pPr>
    <w:rPr>
      <w:i/>
    </w:rPr>
  </w:style>
  <w:style w:type="paragraph" w:customStyle="1" w:styleId="Titolonumerato1">
    <w:name w:val="Titolo numerato 1"/>
    <w:next w:val="Normale"/>
    <w:rsid w:val="006345DE"/>
    <w:pPr>
      <w:numPr>
        <w:numId w:val="10"/>
      </w:numPr>
      <w:spacing w:before="480" w:after="240"/>
      <w:ind w:left="862"/>
    </w:pPr>
    <w:rPr>
      <w:rFonts w:ascii="Arial" w:hAnsi="Arial"/>
      <w:b/>
      <w:noProof/>
      <w:sz w:val="24"/>
    </w:rPr>
  </w:style>
  <w:style w:type="paragraph" w:customStyle="1" w:styleId="Titolonumerato2">
    <w:name w:val="Titolo numerato 2"/>
    <w:next w:val="Normale"/>
    <w:rsid w:val="006345DE"/>
    <w:pPr>
      <w:numPr>
        <w:ilvl w:val="1"/>
        <w:numId w:val="10"/>
      </w:numPr>
      <w:spacing w:before="240" w:after="240"/>
    </w:pPr>
    <w:rPr>
      <w:rFonts w:ascii="Arial" w:hAnsi="Arial"/>
      <w:b/>
      <w:noProof/>
    </w:rPr>
  </w:style>
  <w:style w:type="paragraph" w:customStyle="1" w:styleId="Titolonumerato3">
    <w:name w:val="Titolo numerato 3"/>
    <w:next w:val="Normale"/>
    <w:rsid w:val="006345DE"/>
    <w:pPr>
      <w:numPr>
        <w:ilvl w:val="2"/>
        <w:numId w:val="10"/>
      </w:numPr>
      <w:spacing w:before="360" w:after="60"/>
      <w:ind w:left="862"/>
    </w:pPr>
    <w:rPr>
      <w:rFonts w:ascii="Arial" w:hAnsi="Arial"/>
      <w:i/>
      <w:noProof/>
    </w:rPr>
  </w:style>
  <w:style w:type="paragraph" w:customStyle="1" w:styleId="Normalepuntato1">
    <w:name w:val="Normale puntato 1"/>
    <w:basedOn w:val="Normale"/>
    <w:rsid w:val="006345DE"/>
    <w:pPr>
      <w:numPr>
        <w:numId w:val="11"/>
      </w:numPr>
      <w:tabs>
        <w:tab w:val="left" w:pos="567"/>
      </w:tabs>
      <w:spacing w:before="120" w:after="60"/>
      <w:ind w:right="567"/>
    </w:pPr>
    <w:rPr>
      <w:rFonts w:ascii="Arial" w:hAnsi="Arial"/>
      <w:sz w:val="20"/>
    </w:rPr>
  </w:style>
  <w:style w:type="paragraph" w:customStyle="1" w:styleId="OrderedListOLGiustificato">
    <w:name w:val="Ordered List (OL) + Giustificato"/>
    <w:aliases w:val="Destro 1 cm,prima 0 pt,Interlinea 1,5 rig..."/>
    <w:basedOn w:val="Normale"/>
    <w:rsid w:val="006345DE"/>
    <w:pPr>
      <w:overflowPunct w:val="0"/>
      <w:autoSpaceDE w:val="0"/>
      <w:autoSpaceDN w:val="0"/>
      <w:adjustRightInd w:val="0"/>
      <w:spacing w:line="360" w:lineRule="auto"/>
      <w:ind w:right="567"/>
      <w:textAlignment w:val="baseline"/>
    </w:pPr>
    <w:rPr>
      <w:rFonts w:ascii="Verdana" w:hAnsi="Verdana"/>
      <w:szCs w:val="24"/>
    </w:rPr>
  </w:style>
  <w:style w:type="paragraph" w:customStyle="1" w:styleId="boldbodytext">
    <w:name w:val="boldbodytext"/>
    <w:basedOn w:val="Normale"/>
    <w:rsid w:val="006345DE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Carattere1CarattereCarattereCarattereCarattereCarattereCarattere">
    <w:name w:val="Carattere1 Carattere Carattere Carattere Carattere Carattere Carattere"/>
    <w:basedOn w:val="Normale"/>
    <w:rsid w:val="0060230A"/>
    <w:pPr>
      <w:spacing w:after="160" w:line="240" w:lineRule="exact"/>
      <w:jc w:val="left"/>
    </w:pPr>
    <w:rPr>
      <w:rFonts w:ascii="Arial" w:hAnsi="Arial"/>
      <w:sz w:val="18"/>
      <w:lang w:val="en-US" w:eastAsia="en-US"/>
    </w:rPr>
  </w:style>
  <w:style w:type="character" w:customStyle="1" w:styleId="mw-headline">
    <w:name w:val="mw-headline"/>
    <w:basedOn w:val="Carpredefinitoparagrafo"/>
    <w:rsid w:val="00984600"/>
  </w:style>
  <w:style w:type="character" w:customStyle="1" w:styleId="editsection">
    <w:name w:val="editsection"/>
    <w:basedOn w:val="Carpredefinitoparagrafo"/>
    <w:rsid w:val="00984600"/>
  </w:style>
  <w:style w:type="character" w:customStyle="1" w:styleId="Titolo4Carattere">
    <w:name w:val="Titolo 4 Carattere"/>
    <w:aliases w:val="H4 Carattere,t4 Carattere,h4 Carattere,First Subheading Carattere,a. Carattere,Bullet 1 Carattere,Unterunterabschnitt Carattere,Heading 4 Char1 Carattere,Heading 4 Char Char Carattere,H4 Char Char Carattere,h4 Char Char Carattere"/>
    <w:link w:val="Titolo4"/>
    <w:rsid w:val="00CD3B07"/>
    <w:rPr>
      <w:rFonts w:ascii="Tahoma" w:hAnsi="Tahoma"/>
      <w:b/>
      <w:bCs/>
      <w:szCs w:val="24"/>
    </w:rPr>
  </w:style>
  <w:style w:type="character" w:customStyle="1" w:styleId="TestocommentoCarattere">
    <w:name w:val="Testo commento Carattere"/>
    <w:link w:val="Testocommento"/>
    <w:semiHidden/>
    <w:rsid w:val="00576B7F"/>
    <w:rPr>
      <w:lang w:val="it-IT" w:eastAsia="it-IT" w:bidi="ar-SA"/>
    </w:rPr>
  </w:style>
  <w:style w:type="paragraph" w:styleId="Numeroelenco">
    <w:name w:val="List Number"/>
    <w:basedOn w:val="Normale"/>
    <w:rsid w:val="00E66AE7"/>
    <w:pPr>
      <w:numPr>
        <w:numId w:val="12"/>
      </w:numPr>
      <w:jc w:val="left"/>
    </w:pPr>
    <w:rPr>
      <w:rFonts w:ascii="Times New Roman" w:hAnsi="Times New Roman"/>
      <w:szCs w:val="24"/>
    </w:rPr>
  </w:style>
  <w:style w:type="paragraph" w:styleId="Testonotaapidipagina">
    <w:name w:val="footnote text"/>
    <w:basedOn w:val="Normale"/>
    <w:semiHidden/>
    <w:rsid w:val="007E2393"/>
    <w:pPr>
      <w:ind w:left="709"/>
    </w:pPr>
    <w:rPr>
      <w:rFonts w:ascii="Garamond" w:hAnsi="Garamond"/>
      <w:sz w:val="20"/>
    </w:rPr>
  </w:style>
  <w:style w:type="character" w:styleId="Rimandonotaapidipagina">
    <w:name w:val="footnote reference"/>
    <w:semiHidden/>
    <w:rsid w:val="007E2393"/>
    <w:rPr>
      <w:vertAlign w:val="superscript"/>
    </w:rPr>
  </w:style>
  <w:style w:type="character" w:customStyle="1" w:styleId="Titolo3Carattere">
    <w:name w:val="Titolo 3 Carattere"/>
    <w:aliases w:val="H3 Carattere1,h3 Carattere1,Org Heading 1 Carattere1,h1 Carattere1,h31 Carattere1,h32 Carattere1,h33 Carattere1,h34 Carattere1,h35 Carattere1,h36 Carattere1,h37 Carattere1,h38 Carattere1,h39 Carattere1,h310 Carattere1,h311 Carattere1"/>
    <w:link w:val="Titolo3"/>
    <w:rsid w:val="00A873C2"/>
    <w:rPr>
      <w:rFonts w:ascii="Verdana" w:hAnsi="Verdana"/>
      <w:b/>
    </w:rPr>
  </w:style>
  <w:style w:type="character" w:customStyle="1" w:styleId="DidascaliaCarattere">
    <w:name w:val="Didascalia Carattere"/>
    <w:aliases w:val="figura Carattere,DTSBeschriftung Carattere,caption Carattere,Caption - Centre Graphic Carattere,Caption2 Carattere,Caption Char Carattere,Caption Char1 Char Carattere,Caption Char Char Char Carattere,figura1 Carattere,c Carattere"/>
    <w:link w:val="Didascalia"/>
    <w:rsid w:val="00CC103A"/>
    <w:rPr>
      <w:rFonts w:ascii="Tahoma" w:hAnsi="Tahoma"/>
      <w:b/>
      <w:bCs/>
      <w:lang w:val="it-IT" w:eastAsia="it-IT" w:bidi="ar-SA"/>
    </w:rPr>
  </w:style>
  <w:style w:type="paragraph" w:customStyle="1" w:styleId="Normalwe">
    <w:name w:val="Normalwe"/>
    <w:basedOn w:val="Sommario1"/>
    <w:rsid w:val="00CC103A"/>
    <w:pPr>
      <w:keepNext/>
      <w:tabs>
        <w:tab w:val="left" w:pos="360"/>
        <w:tab w:val="left" w:pos="567"/>
        <w:tab w:val="right" w:leader="dot" w:pos="8511"/>
      </w:tabs>
      <w:spacing w:before="360"/>
      <w:ind w:left="567" w:right="851" w:hanging="567"/>
    </w:pPr>
    <w:rPr>
      <w:rFonts w:ascii="New York" w:hAnsi="New York"/>
      <w:sz w:val="26"/>
    </w:rPr>
  </w:style>
  <w:style w:type="paragraph" w:styleId="Data">
    <w:name w:val="Date"/>
    <w:basedOn w:val="Normale"/>
    <w:next w:val="Normale"/>
    <w:rsid w:val="008424B8"/>
    <w:pPr>
      <w:spacing w:line="360" w:lineRule="auto"/>
    </w:pPr>
    <w:rPr>
      <w:rFonts w:ascii="Garamond" w:hAnsi="Garamond"/>
      <w:lang w:eastAsia="en-US"/>
    </w:rPr>
  </w:style>
  <w:style w:type="character" w:customStyle="1" w:styleId="CorpodeltestoCarattere">
    <w:name w:val="Corpo del testo Carattere"/>
    <w:aliases w:val="descriptionbullets Carattere,Body Text Char1 Carattere,Body Text Char2 Char Carattere,Body Text Char1 Char Char Carattere,Corpo del testo Carattere Carattere Carattere Char Char Char Carattere,Body Text Char2 Carattere"/>
    <w:link w:val="Corpotesto1"/>
    <w:rsid w:val="003D2A51"/>
    <w:rPr>
      <w:rFonts w:ascii="Tahoma" w:hAnsi="Tahoma"/>
      <w:sz w:val="24"/>
      <w:lang w:val="it-IT" w:eastAsia="it-IT" w:bidi="ar-SA"/>
    </w:rPr>
  </w:style>
  <w:style w:type="paragraph" w:customStyle="1" w:styleId="StileEnfasiTahomaDopo0pt">
    <w:name w:val="Stile Enfasi + Tahoma Dopo:  0 pt"/>
    <w:basedOn w:val="Normale"/>
    <w:link w:val="StileEnfasiTahomaDopo0ptCarattere"/>
    <w:autoRedefine/>
    <w:rsid w:val="00F24CDA"/>
    <w:pPr>
      <w:keepNext/>
      <w:keepLines/>
      <w:spacing w:before="240"/>
      <w:ind w:left="709"/>
    </w:pPr>
    <w:rPr>
      <w:b/>
      <w:szCs w:val="24"/>
    </w:rPr>
  </w:style>
  <w:style w:type="character" w:customStyle="1" w:styleId="Titolo2Carattere">
    <w:name w:val="Titolo 2 Carattere"/>
    <w:aliases w:val="H2 Carattere,Attribute Heading 2 Carattere,Chapter Number/Appendix Letter Carattere,chn Carattere,h2 Carattere,Level 2 Topic Heading Carattere,§ Carattere,PARAGRAFO Carattere,CAPITOLO Carattere,2 Carattere,2nd level Carattere"/>
    <w:link w:val="Titolo2"/>
    <w:rsid w:val="00D24F00"/>
    <w:rPr>
      <w:rFonts w:ascii="Verdana" w:hAnsi="Verdana"/>
      <w:b/>
    </w:rPr>
  </w:style>
  <w:style w:type="character" w:customStyle="1" w:styleId="StileEnfasiTahomaDopo0ptCarattere">
    <w:name w:val="Stile Enfasi + Tahoma Dopo:  0 pt Carattere"/>
    <w:link w:val="StileEnfasiTahomaDopo0pt"/>
    <w:rsid w:val="00F24CDA"/>
    <w:rPr>
      <w:rFonts w:ascii="Tahoma" w:hAnsi="Tahoma"/>
      <w:b/>
      <w:sz w:val="24"/>
      <w:szCs w:val="24"/>
      <w:lang w:val="it-IT" w:eastAsia="it-IT" w:bidi="ar-SA"/>
    </w:rPr>
  </w:style>
  <w:style w:type="character" w:customStyle="1" w:styleId="H3Carattere">
    <w:name w:val="H3 Carattere"/>
    <w:aliases w:val="h3 Carattere,Org Heading 1 Carattere,h1 Carattere,h31 Carattere,h32 Carattere,h33 Carattere,h34 Carattere,h35 Carattere,h36 Carattere,h37 Carattere,h38 Carattere,h39 Carattere,h310 Carattere,h311 Carattere,h312 Carattere,h313 Carattere"/>
    <w:rsid w:val="00683B29"/>
    <w:rPr>
      <w:rFonts w:ascii="Tahoma" w:hAnsi="Tahoma"/>
      <w:b/>
      <w:sz w:val="24"/>
      <w:lang w:val="it-IT" w:eastAsia="it-IT" w:bidi="ar-SA"/>
    </w:rPr>
  </w:style>
  <w:style w:type="paragraph" w:customStyle="1" w:styleId="Enfasi">
    <w:name w:val="Enfasi"/>
    <w:basedOn w:val="Normale"/>
    <w:link w:val="EnfasiCarattere"/>
    <w:rsid w:val="00B94D4A"/>
    <w:pPr>
      <w:spacing w:before="240" w:after="120"/>
      <w:ind w:left="709"/>
    </w:pPr>
    <w:rPr>
      <w:rFonts w:ascii="Garamond" w:hAnsi="Garamond"/>
      <w:b/>
      <w:bCs/>
      <w:color w:val="0000FF"/>
      <w:u w:val="single"/>
    </w:rPr>
  </w:style>
  <w:style w:type="character" w:styleId="Enfasigrassetto">
    <w:name w:val="Strong"/>
    <w:uiPriority w:val="99"/>
    <w:qFormat/>
    <w:rsid w:val="00B94D4A"/>
    <w:rPr>
      <w:b/>
      <w:bCs/>
    </w:rPr>
  </w:style>
  <w:style w:type="character" w:customStyle="1" w:styleId="EnfasiCarattere">
    <w:name w:val="Enfasi Carattere"/>
    <w:link w:val="Enfasi"/>
    <w:rsid w:val="00B94D4A"/>
    <w:rPr>
      <w:rFonts w:ascii="Garamond" w:hAnsi="Garamond"/>
      <w:b/>
      <w:bCs/>
      <w:color w:val="0000FF"/>
      <w:sz w:val="24"/>
      <w:u w:val="single"/>
      <w:lang w:val="it-IT" w:eastAsia="it-IT" w:bidi="ar-SA"/>
    </w:rPr>
  </w:style>
  <w:style w:type="character" w:customStyle="1" w:styleId="PuntoelencoCarattere">
    <w:name w:val="Punto elenco Carattere"/>
    <w:aliases w:val="UL Carattere,UL1 Carattere,UL2 Carattere,UL3 Carattere,List Bullet Char Carattere, Char1 Char Carattere"/>
    <w:link w:val="Puntoelenco"/>
    <w:rsid w:val="00BF2DC7"/>
    <w:rPr>
      <w:rFonts w:ascii="Tahoma" w:hAnsi="Tahoma" w:cs="Tahoma"/>
      <w:sz w:val="22"/>
      <w:szCs w:val="22"/>
      <w:lang w:val="it-IT" w:eastAsia="it-IT" w:bidi="ar-SA"/>
    </w:rPr>
  </w:style>
  <w:style w:type="character" w:customStyle="1" w:styleId="Corpodeltesto2Carattere">
    <w:name w:val="Corpo del testo 2 Carattere"/>
    <w:aliases w:val="Corpo del testo 2 Carattere Carattere Carattere Carattere,Corpo del testo 2 Carattere Carattere Carattere Carattere Carattere Carattere,Corpo del testo 21 Carattere,Corpo del testo 2 Carattere Carattere Carattere1 Carattere"/>
    <w:link w:val="Corpodeltesto2"/>
    <w:rsid w:val="00B94D4A"/>
    <w:rPr>
      <w:rFonts w:ascii="Arial" w:hAnsi="Arial"/>
      <w:sz w:val="24"/>
      <w:lang w:val="it-IT" w:eastAsia="it-IT" w:bidi="ar-SA"/>
    </w:rPr>
  </w:style>
  <w:style w:type="paragraph" w:customStyle="1" w:styleId="PuntoElencoT">
    <w:name w:val="Punto Elenco T"/>
    <w:basedOn w:val="Puntoelenco20"/>
    <w:autoRedefine/>
    <w:rsid w:val="00E9660D"/>
    <w:pPr>
      <w:contextualSpacing/>
    </w:pPr>
    <w:rPr>
      <w:szCs w:val="24"/>
    </w:rPr>
  </w:style>
  <w:style w:type="paragraph" w:customStyle="1" w:styleId="Figura">
    <w:name w:val="Figura"/>
    <w:basedOn w:val="Didascalia"/>
    <w:autoRedefine/>
    <w:rsid w:val="00F100E4"/>
    <w:pPr>
      <w:jc w:val="center"/>
    </w:pPr>
    <w:rPr>
      <w:rFonts w:ascii="Garamond" w:hAnsi="Garamond"/>
      <w:bCs w:val="0"/>
      <w:color w:val="000080"/>
    </w:rPr>
  </w:style>
  <w:style w:type="character" w:customStyle="1" w:styleId="labelCarattereCarattere">
    <w:name w:val="label Carattere Carattere"/>
    <w:rsid w:val="00F100E4"/>
    <w:rPr>
      <w:rFonts w:ascii="Garamond" w:hAnsi="Garamond"/>
      <w:b/>
      <w:color w:val="000080"/>
      <w:lang w:val="it-IT" w:eastAsia="it-IT" w:bidi="ar-SA"/>
    </w:rPr>
  </w:style>
  <w:style w:type="paragraph" w:customStyle="1" w:styleId="Paragrafop2">
    <w:name w:val="Paragrafop2"/>
    <w:basedOn w:val="Normale"/>
    <w:rsid w:val="008A0D8A"/>
    <w:pPr>
      <w:numPr>
        <w:ilvl w:val="1"/>
        <w:numId w:val="13"/>
      </w:numPr>
      <w:tabs>
        <w:tab w:val="clear" w:pos="1361"/>
        <w:tab w:val="num" w:pos="1418"/>
      </w:tabs>
      <w:spacing w:after="60"/>
      <w:ind w:left="1418" w:hanging="426"/>
    </w:pPr>
    <w:rPr>
      <w:rFonts w:ascii="Arial" w:hAnsi="Arial"/>
      <w:sz w:val="20"/>
      <w:szCs w:val="18"/>
    </w:rPr>
  </w:style>
  <w:style w:type="paragraph" w:customStyle="1" w:styleId="Paragrafop1">
    <w:name w:val="Paragrafop1"/>
    <w:basedOn w:val="Normale"/>
    <w:link w:val="Paragrafop1Carattere"/>
    <w:rsid w:val="008A0D8A"/>
    <w:pPr>
      <w:numPr>
        <w:numId w:val="16"/>
      </w:numPr>
      <w:spacing w:after="60"/>
    </w:pPr>
    <w:rPr>
      <w:rFonts w:ascii="Arial" w:hAnsi="Arial"/>
      <w:sz w:val="20"/>
    </w:rPr>
  </w:style>
  <w:style w:type="paragraph" w:customStyle="1" w:styleId="Paragrafo1grassetto">
    <w:name w:val="Paragrafo 1 grassetto"/>
    <w:basedOn w:val="Normale"/>
    <w:next w:val="Normale"/>
    <w:rsid w:val="008A0D8A"/>
    <w:pPr>
      <w:keepNext/>
      <w:spacing w:before="60" w:after="60"/>
      <w:ind w:left="567"/>
    </w:pPr>
    <w:rPr>
      <w:rFonts w:ascii="Arial" w:hAnsi="Arial"/>
      <w:b/>
      <w:sz w:val="20"/>
      <w:szCs w:val="18"/>
    </w:rPr>
  </w:style>
  <w:style w:type="paragraph" w:customStyle="1" w:styleId="Paragrafo1">
    <w:name w:val="Paragrafo1"/>
    <w:basedOn w:val="Normale"/>
    <w:link w:val="Paragrafo1Carattere1"/>
    <w:rsid w:val="008A0D8A"/>
    <w:pPr>
      <w:spacing w:after="60"/>
      <w:ind w:left="567"/>
    </w:pPr>
    <w:rPr>
      <w:rFonts w:ascii="Arial" w:hAnsi="Arial" w:cs="Arial"/>
      <w:sz w:val="20"/>
    </w:rPr>
  </w:style>
  <w:style w:type="paragraph" w:customStyle="1" w:styleId="Indice">
    <w:name w:val="Indice"/>
    <w:basedOn w:val="Normale"/>
    <w:rsid w:val="008A0D8A"/>
    <w:pPr>
      <w:numPr>
        <w:numId w:val="14"/>
      </w:numPr>
      <w:tabs>
        <w:tab w:val="clear" w:pos="992"/>
      </w:tabs>
      <w:spacing w:after="240"/>
      <w:ind w:left="0" w:firstLine="0"/>
      <w:jc w:val="center"/>
    </w:pPr>
    <w:rPr>
      <w:rFonts w:ascii="Arial" w:hAnsi="Arial"/>
      <w:b/>
      <w:sz w:val="20"/>
      <w:szCs w:val="22"/>
    </w:rPr>
  </w:style>
  <w:style w:type="paragraph" w:customStyle="1" w:styleId="Corpo">
    <w:name w:val="Corpo"/>
    <w:basedOn w:val="Normale"/>
    <w:rsid w:val="008A0D8A"/>
    <w:pPr>
      <w:numPr>
        <w:numId w:val="15"/>
      </w:numPr>
      <w:tabs>
        <w:tab w:val="clear" w:pos="992"/>
      </w:tabs>
      <w:suppressAutoHyphens/>
      <w:spacing w:before="120" w:after="120" w:line="360" w:lineRule="auto"/>
      <w:ind w:left="0" w:firstLine="0"/>
    </w:pPr>
    <w:rPr>
      <w:rFonts w:ascii="Arial" w:hAnsi="Arial"/>
      <w:sz w:val="20"/>
    </w:rPr>
  </w:style>
  <w:style w:type="character" w:customStyle="1" w:styleId="Paragrafop1Carattere">
    <w:name w:val="Paragrafop1 Carattere"/>
    <w:link w:val="Paragrafop1"/>
    <w:rsid w:val="008A0D8A"/>
    <w:rPr>
      <w:rFonts w:ascii="Arial" w:hAnsi="Arial"/>
    </w:rPr>
  </w:style>
  <w:style w:type="character" w:customStyle="1" w:styleId="Paragrafo1Carattere1">
    <w:name w:val="Paragrafo1 Carattere1"/>
    <w:link w:val="Paragrafo1"/>
    <w:rsid w:val="008A0D8A"/>
    <w:rPr>
      <w:rFonts w:ascii="Arial" w:hAnsi="Arial" w:cs="Arial"/>
      <w:lang w:val="it-IT" w:eastAsia="it-IT" w:bidi="ar-SA"/>
    </w:rPr>
  </w:style>
  <w:style w:type="character" w:customStyle="1" w:styleId="CarattereCarattere6">
    <w:name w:val="Carattere Carattere6"/>
    <w:rsid w:val="002F4C08"/>
    <w:rPr>
      <w:rFonts w:ascii="Tahoma" w:hAnsi="Tahoma"/>
      <w:b/>
      <w:sz w:val="24"/>
      <w:lang w:val="it-IT" w:eastAsia="it-IT" w:bidi="ar-SA"/>
    </w:rPr>
  </w:style>
  <w:style w:type="table" w:styleId="Tabellaacolori1">
    <w:name w:val="Table Colorful 1"/>
    <w:basedOn w:val="Tabellanormale"/>
    <w:rsid w:val="004D7F68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rsid w:val="004D7F68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stoNormale0">
    <w:name w:val="Testo Normale"/>
    <w:basedOn w:val="Normale"/>
    <w:rsid w:val="006D2242"/>
    <w:pPr>
      <w:spacing w:line="360" w:lineRule="atLeast"/>
    </w:pPr>
    <w:rPr>
      <w:rFonts w:ascii="Arial" w:hAnsi="Arial"/>
    </w:rPr>
  </w:style>
  <w:style w:type="paragraph" w:customStyle="1" w:styleId="Carattere">
    <w:name w:val="Carattere"/>
    <w:basedOn w:val="Normale"/>
    <w:rsid w:val="00335B72"/>
    <w:pPr>
      <w:spacing w:after="160" w:line="240" w:lineRule="exact"/>
      <w:jc w:val="left"/>
    </w:pPr>
    <w:rPr>
      <w:rFonts w:ascii="Arial" w:hAnsi="Arial"/>
      <w:sz w:val="20"/>
      <w:lang w:val="en-US" w:eastAsia="en-US"/>
    </w:rPr>
  </w:style>
  <w:style w:type="paragraph" w:customStyle="1" w:styleId="TitlePageHeader">
    <w:name w:val="TitlePage_Header"/>
    <w:basedOn w:val="Normale"/>
    <w:rsid w:val="00B96FA3"/>
    <w:pPr>
      <w:spacing w:before="240" w:after="240"/>
      <w:ind w:left="3240"/>
      <w:jc w:val="left"/>
    </w:pPr>
    <w:rPr>
      <w:rFonts w:ascii="Futura Hv" w:hAnsi="Futura Hv"/>
      <w:sz w:val="32"/>
      <w:lang w:eastAsia="en-US"/>
    </w:rPr>
  </w:style>
  <w:style w:type="paragraph" w:customStyle="1" w:styleId="Table">
    <w:name w:val="Table"/>
    <w:basedOn w:val="Normale"/>
    <w:rsid w:val="00B96FA3"/>
    <w:pPr>
      <w:spacing w:before="40" w:after="40"/>
      <w:jc w:val="left"/>
    </w:pPr>
    <w:rPr>
      <w:rFonts w:ascii="Futura Bk" w:hAnsi="Futura Bk"/>
      <w:sz w:val="20"/>
      <w:lang w:eastAsia="en-US"/>
    </w:rPr>
  </w:style>
  <w:style w:type="paragraph" w:customStyle="1" w:styleId="Bulletwithtext2">
    <w:name w:val="Bullet with text 2"/>
    <w:basedOn w:val="Normale"/>
    <w:rsid w:val="00B96FA3"/>
    <w:pPr>
      <w:numPr>
        <w:numId w:val="17"/>
      </w:numPr>
      <w:tabs>
        <w:tab w:val="clear" w:pos="720"/>
        <w:tab w:val="num" w:pos="360"/>
      </w:tabs>
      <w:ind w:left="0" w:firstLine="0"/>
      <w:jc w:val="left"/>
    </w:pPr>
    <w:rPr>
      <w:rFonts w:ascii="Futura Bk" w:hAnsi="Futura Bk"/>
      <w:sz w:val="20"/>
      <w:lang w:eastAsia="en-US"/>
    </w:rPr>
  </w:style>
  <w:style w:type="paragraph" w:customStyle="1" w:styleId="HPInternal">
    <w:name w:val="HP_Internal"/>
    <w:basedOn w:val="Normale"/>
    <w:next w:val="Normale"/>
    <w:rsid w:val="00B96FA3"/>
    <w:pPr>
      <w:jc w:val="left"/>
    </w:pPr>
    <w:rPr>
      <w:rFonts w:ascii="Futura Bk" w:hAnsi="Futura Bk"/>
      <w:i/>
      <w:sz w:val="18"/>
      <w:lang w:eastAsia="en-US"/>
    </w:rPr>
  </w:style>
  <w:style w:type="paragraph" w:customStyle="1" w:styleId="Bulletwithtext4">
    <w:name w:val="Bullet with text 4"/>
    <w:basedOn w:val="Normale"/>
    <w:rsid w:val="00B96FA3"/>
    <w:pPr>
      <w:numPr>
        <w:numId w:val="18"/>
      </w:numPr>
      <w:tabs>
        <w:tab w:val="clear" w:pos="1440"/>
        <w:tab w:val="num" w:pos="360"/>
      </w:tabs>
      <w:ind w:left="0" w:firstLine="0"/>
      <w:jc w:val="left"/>
    </w:pPr>
    <w:rPr>
      <w:rFonts w:ascii="Futura Bk" w:hAnsi="Futura Bk"/>
      <w:sz w:val="20"/>
      <w:lang w:eastAsia="en-US"/>
    </w:rPr>
  </w:style>
  <w:style w:type="paragraph" w:customStyle="1" w:styleId="TOCHeading">
    <w:name w:val="TOC_Heading"/>
    <w:basedOn w:val="Normale"/>
    <w:next w:val="Normale"/>
    <w:rsid w:val="00B96FA3"/>
    <w:pPr>
      <w:keepNext/>
      <w:spacing w:before="80" w:after="120"/>
      <w:jc w:val="left"/>
    </w:pPr>
    <w:rPr>
      <w:rFonts w:ascii="Futura Hv" w:hAnsi="Futura Hv"/>
      <w:lang w:val="en-US" w:eastAsia="en-US"/>
    </w:rPr>
  </w:style>
  <w:style w:type="paragraph" w:customStyle="1" w:styleId="TableCenter">
    <w:name w:val="Table_Center"/>
    <w:basedOn w:val="Table"/>
    <w:rsid w:val="00B96FA3"/>
    <w:pPr>
      <w:jc w:val="center"/>
    </w:pPr>
  </w:style>
  <w:style w:type="paragraph" w:customStyle="1" w:styleId="TableSmall">
    <w:name w:val="Table_Small"/>
    <w:basedOn w:val="Table"/>
    <w:rsid w:val="00B96FA3"/>
    <w:rPr>
      <w:sz w:val="16"/>
    </w:rPr>
  </w:style>
  <w:style w:type="character" w:customStyle="1" w:styleId="CharacterUserEntry">
    <w:name w:val="Character UserEntry"/>
    <w:rsid w:val="00B96FA3"/>
    <w:rPr>
      <w:color w:val="FF0000"/>
    </w:rPr>
  </w:style>
  <w:style w:type="paragraph" w:customStyle="1" w:styleId="TableSmHeading">
    <w:name w:val="Table_Sm_Heading"/>
    <w:basedOn w:val="Normale"/>
    <w:rsid w:val="00B96FA3"/>
    <w:pPr>
      <w:keepNext/>
      <w:keepLines/>
      <w:spacing w:before="60" w:after="40"/>
      <w:jc w:val="left"/>
    </w:pPr>
    <w:rPr>
      <w:rFonts w:ascii="Futura Hv" w:hAnsi="Futura Hv"/>
      <w:sz w:val="16"/>
      <w:lang w:eastAsia="en-US"/>
    </w:rPr>
  </w:style>
  <w:style w:type="paragraph" w:customStyle="1" w:styleId="HPTableTitle">
    <w:name w:val="HP_Table_Title"/>
    <w:basedOn w:val="Normale"/>
    <w:next w:val="Normale"/>
    <w:rsid w:val="00B96FA3"/>
    <w:pPr>
      <w:keepNext/>
      <w:keepLines/>
      <w:spacing w:before="240" w:after="60"/>
      <w:jc w:val="left"/>
    </w:pPr>
    <w:rPr>
      <w:rFonts w:ascii="Futura Hv" w:hAnsi="Futura Hv"/>
      <w:sz w:val="18"/>
      <w:lang w:eastAsia="en-US"/>
    </w:rPr>
  </w:style>
  <w:style w:type="paragraph" w:customStyle="1" w:styleId="TableSmHeadingRight">
    <w:name w:val="Table_Sm_Heading_Right"/>
    <w:basedOn w:val="TableSmHeading"/>
    <w:rsid w:val="00B96FA3"/>
    <w:pPr>
      <w:jc w:val="right"/>
    </w:pPr>
  </w:style>
  <w:style w:type="paragraph" w:customStyle="1" w:styleId="TableMedium">
    <w:name w:val="Table_Medium"/>
    <w:basedOn w:val="Table"/>
    <w:rsid w:val="00B96FA3"/>
    <w:rPr>
      <w:sz w:val="18"/>
    </w:rPr>
  </w:style>
  <w:style w:type="paragraph" w:customStyle="1" w:styleId="Numberedlist21">
    <w:name w:val="Numbered list 2.1"/>
    <w:basedOn w:val="Titolo1"/>
    <w:next w:val="Normale"/>
    <w:rsid w:val="006B1A77"/>
    <w:pPr>
      <w:numPr>
        <w:numId w:val="19"/>
      </w:numPr>
      <w:pBdr>
        <w:top w:val="none" w:sz="0" w:space="0" w:color="auto"/>
        <w:bottom w:val="none" w:sz="0" w:space="0" w:color="auto"/>
      </w:pBdr>
      <w:shd w:val="clear" w:color="auto" w:fill="auto"/>
      <w:tabs>
        <w:tab w:val="left" w:pos="720"/>
      </w:tabs>
      <w:ind w:left="0" w:firstLine="0"/>
    </w:pPr>
    <w:rPr>
      <w:rFonts w:ascii="Futura Hv" w:hAnsi="Futura Hv" w:cs="Times New Roman"/>
      <w:b w:val="0"/>
      <w:sz w:val="28"/>
      <w:lang w:eastAsia="en-US"/>
    </w:rPr>
  </w:style>
  <w:style w:type="paragraph" w:customStyle="1" w:styleId="Numberedlist22">
    <w:name w:val="Numbered list 2.2"/>
    <w:basedOn w:val="Titolo2"/>
    <w:next w:val="Normale"/>
    <w:rsid w:val="006B1A77"/>
    <w:pPr>
      <w:numPr>
        <w:numId w:val="19"/>
      </w:numPr>
      <w:pBdr>
        <w:bottom w:val="none" w:sz="0" w:space="0" w:color="auto"/>
      </w:pBdr>
      <w:tabs>
        <w:tab w:val="clear" w:pos="900"/>
        <w:tab w:val="clear" w:pos="1080"/>
        <w:tab w:val="clear" w:pos="3067"/>
        <w:tab w:val="clear" w:pos="3420"/>
        <w:tab w:val="clear" w:pos="7920"/>
        <w:tab w:val="num" w:pos="360"/>
        <w:tab w:val="left" w:pos="720"/>
      </w:tabs>
      <w:spacing w:before="240" w:after="60"/>
      <w:ind w:left="0" w:firstLine="0"/>
    </w:pPr>
    <w:rPr>
      <w:rFonts w:ascii="Futura Hv" w:hAnsi="Futura Hv"/>
      <w:b w:val="0"/>
      <w:sz w:val="24"/>
      <w:lang w:eastAsia="en-US"/>
    </w:rPr>
  </w:style>
  <w:style w:type="paragraph" w:customStyle="1" w:styleId="Numberedlist23">
    <w:name w:val="Numbered list 2.3"/>
    <w:basedOn w:val="Titolo3"/>
    <w:next w:val="Normale"/>
    <w:rsid w:val="006B1A77"/>
    <w:pPr>
      <w:numPr>
        <w:numId w:val="19"/>
      </w:numPr>
      <w:pBdr>
        <w:bottom w:val="none" w:sz="0" w:space="0" w:color="auto"/>
      </w:pBdr>
      <w:tabs>
        <w:tab w:val="num" w:pos="360"/>
        <w:tab w:val="left" w:pos="1080"/>
        <w:tab w:val="left" w:pos="1440"/>
      </w:tabs>
      <w:ind w:left="0" w:firstLine="0"/>
      <w:jc w:val="left"/>
    </w:pPr>
    <w:rPr>
      <w:rFonts w:ascii="Futura Hv" w:hAnsi="Futura Hv"/>
      <w:b w:val="0"/>
      <w:sz w:val="22"/>
      <w:lang w:eastAsia="en-US"/>
    </w:rPr>
  </w:style>
  <w:style w:type="paragraph" w:customStyle="1" w:styleId="Numberedlist24">
    <w:name w:val="Numbered list 2.4"/>
    <w:basedOn w:val="Titolo4"/>
    <w:next w:val="Normale"/>
    <w:rsid w:val="006B1A77"/>
    <w:pPr>
      <w:numPr>
        <w:numId w:val="19"/>
      </w:numPr>
      <w:pBdr>
        <w:bottom w:val="none" w:sz="0" w:space="0" w:color="auto"/>
      </w:pBdr>
      <w:tabs>
        <w:tab w:val="clear" w:pos="2160"/>
        <w:tab w:val="num" w:pos="360"/>
        <w:tab w:val="left" w:pos="1080"/>
        <w:tab w:val="left" w:pos="1440"/>
        <w:tab w:val="left" w:pos="1800"/>
      </w:tabs>
      <w:ind w:left="0" w:firstLine="0"/>
      <w:jc w:val="left"/>
    </w:pPr>
    <w:rPr>
      <w:rFonts w:ascii="Futura Hv" w:hAnsi="Futura Hv"/>
      <w:b w:val="0"/>
      <w:bCs w:val="0"/>
      <w:szCs w:val="20"/>
      <w:lang w:eastAsia="en-US"/>
    </w:rPr>
  </w:style>
  <w:style w:type="paragraph" w:customStyle="1" w:styleId="NormalUserEntry">
    <w:name w:val="Normal_UserEntry"/>
    <w:basedOn w:val="Normale"/>
    <w:rsid w:val="006B1A77"/>
    <w:pPr>
      <w:jc w:val="left"/>
    </w:pPr>
    <w:rPr>
      <w:rFonts w:ascii="Futura Bk" w:hAnsi="Futura Bk"/>
      <w:color w:val="FF0000"/>
      <w:sz w:val="20"/>
      <w:lang w:eastAsia="en-US"/>
    </w:rPr>
  </w:style>
  <w:style w:type="character" w:customStyle="1" w:styleId="IntestazioneCarattere">
    <w:name w:val="Intestazione Carattere"/>
    <w:aliases w:val="Even Carattere,hd Carattere,L1 Header Carattere,ITT i Carattere,Header/Footer Carattere,header odd Carattere,Hyphen Carattere"/>
    <w:link w:val="Intestazione"/>
    <w:uiPriority w:val="99"/>
    <w:locked/>
    <w:rsid w:val="00585FB5"/>
    <w:rPr>
      <w:rFonts w:ascii="Tahoma" w:hAnsi="Tahoma"/>
      <w:sz w:val="24"/>
    </w:rPr>
  </w:style>
  <w:style w:type="paragraph" w:styleId="Nessunaspaziatura">
    <w:name w:val="No Spacing"/>
    <w:link w:val="NessunaspaziaturaCarattere"/>
    <w:uiPriority w:val="1"/>
    <w:qFormat/>
    <w:rsid w:val="00585FB5"/>
    <w:rPr>
      <w:rFonts w:ascii="Calibri" w:hAnsi="Calibri"/>
      <w:sz w:val="22"/>
      <w:szCs w:val="22"/>
      <w:lang w:eastAsia="en-US"/>
    </w:rPr>
  </w:style>
  <w:style w:type="character" w:customStyle="1" w:styleId="NessunaspaziaturaCarattere">
    <w:name w:val="Nessuna spaziatura Carattere"/>
    <w:link w:val="Nessunaspaziatura"/>
    <w:uiPriority w:val="1"/>
    <w:locked/>
    <w:rsid w:val="00585FB5"/>
    <w:rPr>
      <w:rFonts w:ascii="Calibri" w:hAnsi="Calibri"/>
      <w:sz w:val="22"/>
      <w:szCs w:val="22"/>
      <w:lang w:eastAsia="en-US" w:bidi="ar-SA"/>
    </w:rPr>
  </w:style>
  <w:style w:type="paragraph" w:styleId="Paragrafoelenco">
    <w:name w:val="List Paragraph"/>
    <w:basedOn w:val="Normale"/>
    <w:uiPriority w:val="99"/>
    <w:qFormat/>
    <w:rsid w:val="00E32D03"/>
    <w:pPr>
      <w:ind w:left="720"/>
      <w:contextualSpacing/>
    </w:pPr>
  </w:style>
  <w:style w:type="paragraph" w:customStyle="1" w:styleId="HELPFunzione">
    <w:name w:val="HELP Funzione"/>
    <w:basedOn w:val="Titolo1"/>
    <w:next w:val="Normale"/>
    <w:uiPriority w:val="99"/>
    <w:rsid w:val="00986E97"/>
    <w:pPr>
      <w:numPr>
        <w:numId w:val="0"/>
      </w:numPr>
      <w:pBdr>
        <w:top w:val="single" w:sz="18" w:space="1" w:color="FF0000"/>
        <w:bottom w:val="single" w:sz="18" w:space="1" w:color="FF0000"/>
      </w:pBdr>
      <w:shd w:val="clear" w:color="auto" w:fill="auto"/>
      <w:suppressAutoHyphens/>
      <w:jc w:val="both"/>
    </w:pPr>
    <w:rPr>
      <w:rFonts w:cs="Arial"/>
      <w:bCs/>
      <w:kern w:val="2"/>
      <w:sz w:val="24"/>
      <w:szCs w:val="32"/>
      <w:lang w:eastAsia="ar-SA"/>
    </w:rPr>
  </w:style>
  <w:style w:type="paragraph" w:customStyle="1" w:styleId="normalearial10">
    <w:name w:val="normale arial 10"/>
    <w:basedOn w:val="Normale"/>
    <w:qFormat/>
    <w:rsid w:val="001104F6"/>
    <w:rPr>
      <w:rFonts w:ascii="Arial" w:hAnsi="Arial" w:cs="Arial"/>
      <w:bCs/>
      <w:sz w:val="20"/>
      <w:szCs w:val="24"/>
    </w:rPr>
  </w:style>
  <w:style w:type="character" w:customStyle="1" w:styleId="formlabel">
    <w:name w:val="formlabel"/>
    <w:basedOn w:val="Carpredefinitoparagrafo"/>
    <w:rsid w:val="00130423"/>
  </w:style>
  <w:style w:type="paragraph" w:customStyle="1" w:styleId="titrebloc">
    <w:name w:val="titre  bloc"/>
    <w:basedOn w:val="Normale"/>
    <w:rsid w:val="00C1371C"/>
    <w:pPr>
      <w:suppressAutoHyphens/>
      <w:spacing w:before="40" w:after="40"/>
    </w:pPr>
    <w:rPr>
      <w:rFonts w:ascii="Arial" w:hAnsi="Arial"/>
      <w:b/>
      <w:noProof/>
      <w:sz w:val="22"/>
      <w:lang w:val="en-US" w:eastAsia="fr-FR"/>
    </w:rPr>
  </w:style>
  <w:style w:type="character" w:customStyle="1" w:styleId="DocId">
    <w:name w:val="DocId"/>
    <w:basedOn w:val="Carpredefinitoparagrafo"/>
    <w:rsid w:val="00C1371C"/>
  </w:style>
  <w:style w:type="paragraph" w:customStyle="1" w:styleId="DocDate">
    <w:name w:val="DocDate"/>
    <w:basedOn w:val="Normale"/>
    <w:rsid w:val="00C1371C"/>
    <w:pPr>
      <w:suppressAutoHyphens/>
      <w:spacing w:before="120" w:after="120"/>
    </w:pPr>
    <w:rPr>
      <w:rFonts w:ascii="Arial" w:hAnsi="Arial"/>
      <w:b/>
      <w:noProof/>
      <w:snapToGrid w:val="0"/>
      <w:sz w:val="22"/>
      <w:lang w:val="en-GB" w:eastAsia="fr-FR"/>
    </w:rPr>
  </w:style>
  <w:style w:type="table" w:styleId="Sfondochiaro-Colore1">
    <w:name w:val="Light Shading Accent 1"/>
    <w:basedOn w:val="Tabellanormale"/>
    <w:uiPriority w:val="60"/>
    <w:rsid w:val="00C1371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7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4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92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8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82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4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3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2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igiuliomaria.HELPDESK\Dati%20applicazioni\Microsoft\Modelli\CNI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D4E10-00ED-49CA-8EFE-992C6FC2E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CNI.dot</Template>
  <TotalTime>2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2393</CharactersWithSpaces>
  <SharedDoc>false</SharedDoc>
  <HLinks>
    <vt:vector size="132" baseType="variant">
      <vt:variant>
        <vt:i4>1638451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_Toc361756496</vt:lpwstr>
      </vt:variant>
      <vt:variant>
        <vt:i4>1638451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_Toc361756495</vt:lpwstr>
      </vt:variant>
      <vt:variant>
        <vt:i4>1638451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_Toc361756494</vt:lpwstr>
      </vt:variant>
      <vt:variant>
        <vt:i4>1638451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_Toc361756493</vt:lpwstr>
      </vt:variant>
      <vt:variant>
        <vt:i4>1638451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_Toc361756492</vt:lpwstr>
      </vt:variant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_Toc361756491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_Toc361756490</vt:lpwstr>
      </vt:variant>
      <vt:variant>
        <vt:i4>1572915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_Toc361756489</vt:lpwstr>
      </vt:variant>
      <vt:variant>
        <vt:i4>1572915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_Toc361756488</vt:lpwstr>
      </vt:variant>
      <vt:variant>
        <vt:i4>1572915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_Toc361756487</vt:lpwstr>
      </vt:variant>
      <vt:variant>
        <vt:i4>1572915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_Toc361756486</vt:lpwstr>
      </vt:variant>
      <vt:variant>
        <vt:i4>1572915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_Toc361756485</vt:lpwstr>
      </vt:variant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_Toc361756484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_Toc361756483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_Toc361756482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_Toc361756481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_Toc361756480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_Toc361756479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_Toc361756478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_Toc361756477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_Toc361756476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_Toc361756475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Patrizia Villani</dc:creator>
  <cp:lastModifiedBy>gasparro</cp:lastModifiedBy>
  <cp:revision>5</cp:revision>
  <cp:lastPrinted>2017-07-12T13:00:00Z</cp:lastPrinted>
  <dcterms:created xsi:type="dcterms:W3CDTF">2017-07-12T10:54:00Z</dcterms:created>
  <dcterms:modified xsi:type="dcterms:W3CDTF">2017-07-12T13:00:00Z</dcterms:modified>
</cp:coreProperties>
</file>